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15A92">
        <w:rPr>
          <w:rFonts w:hint="eastAsia"/>
          <w:b/>
          <w:sz w:val="48"/>
          <w:lang w:eastAsia="ko-KR"/>
        </w:rPr>
        <w:t>20141603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15A92">
        <w:rPr>
          <w:rFonts w:hint="eastAsia"/>
          <w:b/>
          <w:sz w:val="48"/>
          <w:lang w:eastAsia="ko-KR"/>
        </w:rPr>
        <w:t>황</w:t>
      </w:r>
      <w:r w:rsidR="00115A92">
        <w:rPr>
          <w:rFonts w:hint="eastAsia"/>
          <w:b/>
          <w:sz w:val="48"/>
          <w:lang w:eastAsia="ko-KR"/>
        </w:rPr>
        <w:t xml:space="preserve"> </w:t>
      </w:r>
      <w:r w:rsidR="00115A92">
        <w:rPr>
          <w:rFonts w:hint="eastAsia"/>
          <w:b/>
          <w:sz w:val="48"/>
          <w:lang w:eastAsia="ko-KR"/>
        </w:rPr>
        <w:t>순</w:t>
      </w:r>
      <w:bookmarkStart w:id="0" w:name="_GoBack"/>
      <w:bookmarkEnd w:id="0"/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</w:t>
      </w:r>
      <w:r w:rsidR="00BD1B3F" w:rsidRPr="00BD1B3F">
        <w:t xml:space="preserve"> </w:t>
      </w:r>
      <w:r w:rsidR="00BD1B3F" w:rsidRPr="00BD1B3F">
        <w:rPr>
          <w:bCs/>
          <w:noProof/>
          <w:lang w:eastAsia="ko-KR"/>
        </w:rPr>
        <w:t>char* rtrim(char* s)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FE076E">
        <w:rPr>
          <w:bCs/>
          <w:noProof/>
          <w:lang w:eastAsia="ko-KR"/>
        </w:rPr>
        <w:t xml:space="preserve">: </w:t>
      </w:r>
      <w:r w:rsidR="00BD1B3F">
        <w:rPr>
          <w:bCs/>
          <w:noProof/>
          <w:lang w:eastAsia="ko-KR"/>
        </w:rPr>
        <w:t xml:space="preserve">char* </w:t>
      </w:r>
      <w:r w:rsidR="00BD1B3F">
        <w:rPr>
          <w:rFonts w:hint="eastAsia"/>
          <w:bCs/>
          <w:noProof/>
          <w:lang w:eastAsia="ko-KR"/>
        </w:rPr>
        <w:t>l</w:t>
      </w:r>
      <w:r w:rsidR="00BD1B3F" w:rsidRPr="00BD1B3F">
        <w:rPr>
          <w:bCs/>
          <w:noProof/>
          <w:lang w:eastAsia="ko-KR"/>
        </w:rPr>
        <w:t>trim(char* s)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char* </w:t>
      </w:r>
      <w:r w:rsidR="00BD1B3F" w:rsidRPr="00BD1B3F">
        <w:rPr>
          <w:bCs/>
          <w:noProof/>
          <w:lang w:eastAsia="ko-KR"/>
        </w:rPr>
        <w:t>trim(char* s)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Pr="00BD1B3F" w:rsidRDefault="000E5441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int FindValidDumpInput(char *str);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BD1B3F" w:rsidRDefault="000E5441" w:rsidP="00BD1B3F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6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void help();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6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6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7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void dir();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7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7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8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int FindValidDumpInput(char *str);</w:t>
      </w:r>
      <w:r w:rsidR="00BD1B3F">
        <w:rPr>
          <w:noProof/>
        </w:rPr>
        <w:tab/>
      </w:r>
      <w:r w:rsidR="00BD1B3F">
        <w:rPr>
          <w:noProof/>
        </w:rPr>
        <w:fldChar w:fldCharType="begin"/>
      </w:r>
      <w:r w:rsidR="00BD1B3F">
        <w:rPr>
          <w:noProof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8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8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9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int FindValidDumpInput(char *str);</w:t>
      </w:r>
      <w:r w:rsidR="00BD1B3F">
        <w:rPr>
          <w:noProof/>
        </w:rPr>
        <w:tab/>
      </w:r>
      <w:r w:rsidR="00BD1B3F">
        <w:rPr>
          <w:noProof/>
        </w:rPr>
        <w:fldChar w:fldCharType="begin"/>
      </w:r>
      <w:r w:rsidR="00BD1B3F">
        <w:rPr>
          <w:noProof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9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9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10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void dir();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10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10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void MakeHistory(Node **hs, char *str);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11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11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void PrintHistory(Node *hs, int cnt);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12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12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13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="00BD1B3F" w:rsidRPr="00BD1B3F">
        <w:rPr>
          <w:bCs/>
          <w:noProof/>
          <w:lang w:eastAsia="ko-KR"/>
        </w:rPr>
        <w:t>int Dump(unsigned char **Memory, char *str, int spoint, int end);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13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13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lastRenderedPageBreak/>
        <w:t>3.</w:t>
      </w:r>
      <w:r>
        <w:rPr>
          <w:rFonts w:hint="eastAsia"/>
          <w:bCs/>
          <w:noProof/>
          <w:lang w:eastAsia="ko-KR"/>
        </w:rPr>
        <w:t>14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bCs/>
          <w:noProof/>
          <w:lang w:eastAsia="ko-KR"/>
        </w:rPr>
        <w:t>모듈이름</w:t>
      </w:r>
      <w:r w:rsidR="00BD1B3F">
        <w:rPr>
          <w:bCs/>
          <w:noProof/>
          <w:lang w:eastAsia="ko-KR"/>
        </w:rPr>
        <w:t xml:space="preserve">: </w:t>
      </w:r>
      <w:r w:rsidRPr="00115A92">
        <w:rPr>
          <w:bCs/>
          <w:noProof/>
          <w:lang w:eastAsia="ko-KR"/>
        </w:rPr>
        <w:t>void EditMemory(unsigned char **Memory, int address, int value);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_Toc130041416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14</w:t>
      </w:r>
      <w:r w:rsidR="00BD1B3F" w:rsidRPr="0087173D">
        <w:rPr>
          <w:iCs/>
          <w:noProof/>
          <w:lang w:eastAsia="ko-KR"/>
        </w:rPr>
        <w:t>.1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기능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_Toc130041417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BD1B3F" w:rsidRPr="00BD1B3F" w:rsidRDefault="00115A92" w:rsidP="00BD1B3F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14</w:t>
      </w:r>
      <w:r w:rsidR="00BD1B3F" w:rsidRPr="0087173D">
        <w:rPr>
          <w:iCs/>
          <w:noProof/>
          <w:lang w:eastAsia="ko-KR"/>
        </w:rPr>
        <w:t>.2</w:t>
      </w:r>
      <w:r w:rsidR="00BD1B3F">
        <w:rPr>
          <w:rFonts w:ascii="바탕"/>
          <w:noProof/>
          <w:kern w:val="2"/>
          <w:szCs w:val="24"/>
          <w:lang w:eastAsia="ko-KR"/>
        </w:rPr>
        <w:tab/>
      </w:r>
      <w:r w:rsidR="00BD1B3F" w:rsidRPr="0087173D">
        <w:rPr>
          <w:rFonts w:hint="eastAsia"/>
          <w:iCs/>
          <w:noProof/>
          <w:lang w:eastAsia="ko-KR"/>
        </w:rPr>
        <w:t>사용변수</w:t>
      </w:r>
      <w:r w:rsidR="00BD1B3F">
        <w:rPr>
          <w:noProof/>
          <w:lang w:eastAsia="ko-KR"/>
        </w:rPr>
        <w:tab/>
      </w:r>
      <w:r w:rsidR="00BD1B3F">
        <w:rPr>
          <w:noProof/>
        </w:rPr>
        <w:fldChar w:fldCharType="begin"/>
      </w:r>
      <w:r w:rsidR="00BD1B3F">
        <w:rPr>
          <w:noProof/>
          <w:lang w:eastAsia="ko-KR"/>
        </w:rPr>
        <w:instrText xml:space="preserve"> PAGEREF _Toc130041418 \h </w:instrText>
      </w:r>
      <w:r w:rsidR="00BD1B3F">
        <w:rPr>
          <w:noProof/>
        </w:rPr>
      </w:r>
      <w:r w:rsidR="00BD1B3F">
        <w:rPr>
          <w:noProof/>
        </w:rPr>
        <w:fldChar w:fldCharType="separate"/>
      </w:r>
      <w:r w:rsidR="00BD1B3F">
        <w:rPr>
          <w:noProof/>
          <w:lang w:eastAsia="ko-KR"/>
        </w:rPr>
        <w:t>4</w:t>
      </w:r>
      <w:r w:rsidR="00BD1B3F">
        <w:rPr>
          <w:noProof/>
        </w:rPr>
        <w:fldChar w:fldCharType="end"/>
      </w:r>
    </w:p>
    <w:p w:rsidR="00115A92" w:rsidRPr="00BD1B3F" w:rsidRDefault="00115A92" w:rsidP="00115A92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 w:rsidRPr="00115A92">
        <w:t xml:space="preserve"> </w:t>
      </w:r>
      <w:r w:rsidRPr="00115A92">
        <w:rPr>
          <w:bCs/>
          <w:noProof/>
          <w:lang w:eastAsia="ko-KR"/>
        </w:rPr>
        <w:t>void fill(unsigned char **Memory, int startA, int endA, int value);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15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30"/>
        <w:rPr>
          <w:rFonts w:hint="eastAsia"/>
          <w:noProof/>
          <w:lang w:eastAsia="ko-KR"/>
        </w:rPr>
      </w:pPr>
      <w:r w:rsidRPr="0087173D"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</w:t>
      </w:r>
      <w:r w:rsidRPr="0087173D">
        <w:rPr>
          <w:iCs/>
          <w:noProof/>
          <w:lang w:eastAsia="ko-KR"/>
        </w:rPr>
        <w:t>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</w:t>
      </w:r>
      <w:r w:rsidRPr="00115A92">
        <w:rPr>
          <w:bCs/>
          <w:noProof/>
          <w:lang w:eastAsia="ko-KR"/>
        </w:rPr>
        <w:t>int hash_function(char *s);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16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16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 w:rsidRPr="00115A92">
        <w:t xml:space="preserve"> </w:t>
      </w:r>
      <w:r w:rsidRPr="00115A92">
        <w:rPr>
          <w:bCs/>
          <w:noProof/>
          <w:lang w:eastAsia="ko-KR"/>
        </w:rPr>
        <w:t>void OpcodeInput(hashtable **ht);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17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17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18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 w:rsidRPr="00115A92">
        <w:t xml:space="preserve"> </w:t>
      </w:r>
      <w:r w:rsidRPr="00115A92">
        <w:rPr>
          <w:bCs/>
          <w:noProof/>
          <w:lang w:eastAsia="ko-KR"/>
        </w:rPr>
        <w:t>void Opcodelist_print(hashtable** ht);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18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18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20"/>
        <w:tabs>
          <w:tab w:val="left" w:pos="1000"/>
        </w:tabs>
        <w:rPr>
          <w:bCs/>
          <w:noProof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19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 w:rsidRPr="00115A92">
        <w:t xml:space="preserve"> </w:t>
      </w:r>
      <w:r w:rsidRPr="00115A92">
        <w:rPr>
          <w:bCs/>
          <w:noProof/>
          <w:lang w:eastAsia="ko-KR"/>
        </w:rPr>
        <w:t>int FindOpPrint(char *command,hashtable **ht);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19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115A92" w:rsidRPr="00BD1B3F" w:rsidRDefault="00115A92" w:rsidP="00115A92">
      <w:pPr>
        <w:pStyle w:val="30"/>
        <w:rPr>
          <w:rFonts w:hint="eastAsia"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19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BD1B3F" w:rsidRPr="00BD1B3F" w:rsidRDefault="00BD1B3F" w:rsidP="00BD1B3F">
      <w:pPr>
        <w:rPr>
          <w:lang w:eastAsia="ko-KR"/>
        </w:rPr>
      </w:pPr>
    </w:p>
    <w:p w:rsidR="00115A92" w:rsidRDefault="000E5441" w:rsidP="00115A92">
      <w:pPr>
        <w:pStyle w:val="10"/>
        <w:tabs>
          <w:tab w:val="left" w:pos="432"/>
        </w:tabs>
        <w:rPr>
          <w:rFonts w:hint="eastAsia"/>
          <w:noProof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3B47A8" w:rsidRPr="00115A92" w:rsidRDefault="00115A92" w:rsidP="00115A92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rFonts w:hint="eastAsia"/>
          <w:noProof/>
          <w:lang w:eastAsia="ko-KR"/>
        </w:rPr>
        <w:t xml:space="preserve">5. </w:t>
      </w:r>
      <w:r>
        <w:rPr>
          <w:rFonts w:hint="eastAsia"/>
          <w:noProof/>
          <w:lang w:eastAsia="ko-KR"/>
        </w:rPr>
        <w:tab/>
      </w:r>
      <w:r>
        <w:rPr>
          <w:rFonts w:hint="eastAsia"/>
          <w:noProof/>
          <w:lang w:eastAsia="ko-KR"/>
        </w:rPr>
        <w:t>코드</w:t>
      </w:r>
      <w:r w:rsidR="003B47A8" w:rsidRPr="000C67AF">
        <w:rPr>
          <w:sz w:val="24"/>
          <w:szCs w:val="24"/>
        </w:rPr>
        <w:fldChar w:fldCharType="end"/>
      </w:r>
      <w:r w:rsidR="003B47A8">
        <w:rPr>
          <w:rFonts w:hint="eastAsia"/>
          <w:lang w:eastAsia="ko-KR"/>
        </w:rPr>
        <w:t xml:space="preserve"> </w:t>
      </w:r>
    </w:p>
    <w:p w:rsidR="00CE7811" w:rsidRPr="00A54E24" w:rsidRDefault="00CE7811" w:rsidP="00A54E24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A54E24" w:rsidRDefault="00A54E24" w:rsidP="00A54E24">
      <w:pPr>
        <w:pStyle w:val="11"/>
        <w:ind w:firstLineChars="100" w:firstLine="220"/>
        <w:rPr>
          <w:rFonts w:ascii="굴림체" w:eastAsia="굴림체" w:hAnsi="굴림체"/>
          <w:sz w:val="22"/>
          <w:szCs w:val="22"/>
        </w:rPr>
      </w:pPr>
    </w:p>
    <w:p w:rsidR="00A54E24" w:rsidRPr="00A54E24" w:rsidRDefault="00A54E24" w:rsidP="00A54E24">
      <w:pPr>
        <w:pStyle w:val="11"/>
        <w:ind w:firstLineChars="100" w:firstLine="220"/>
      </w:pPr>
      <w:r w:rsidRPr="00A54E24">
        <w:rPr>
          <w:rFonts w:ascii="굴림체" w:eastAsia="굴림체" w:hAnsi="굴림체" w:hint="eastAsia"/>
          <w:sz w:val="22"/>
          <w:szCs w:val="22"/>
        </w:rPr>
        <w:t>이 프로그램은 앞으로 구현하게 될 SIC/XE머신을 구현하기 위한 전 단계로서 어셈블러, 링크, 로더들을 실행하게 될 셸</w:t>
      </w:r>
      <w:r w:rsidRPr="00A54E24">
        <w:rPr>
          <w:rFonts w:ascii="굴림체" w:eastAsia="굴림체" w:hAnsi="굴림체" w:hint="eastAsia"/>
          <w:bCs/>
          <w:sz w:val="22"/>
          <w:szCs w:val="22"/>
        </w:rPr>
        <w:t>(shell)</w:t>
      </w:r>
      <w:r w:rsidRPr="00A54E24">
        <w:rPr>
          <w:rFonts w:ascii="굴림체" w:eastAsia="굴림체" w:hAnsi="굴림체" w:hint="eastAsia"/>
          <w:sz w:val="22"/>
          <w:szCs w:val="22"/>
        </w:rPr>
        <w:t xml:space="preserve">과 컴파일을 통해서 만들어진 object코드가 적재되고 실행될 </w:t>
      </w:r>
      <w:r w:rsidRPr="00A54E24">
        <w:rPr>
          <w:rFonts w:ascii="굴림체" w:eastAsia="굴림체" w:hAnsi="굴림체" w:hint="eastAsia"/>
          <w:bCs/>
          <w:sz w:val="22"/>
          <w:szCs w:val="22"/>
        </w:rPr>
        <w:t>메모리공간</w:t>
      </w:r>
      <w:r w:rsidRPr="00A54E24">
        <w:rPr>
          <w:rFonts w:ascii="굴림체" w:eastAsia="굴림체" w:hAnsi="굴림체" w:hint="eastAsia"/>
          <w:sz w:val="22"/>
          <w:szCs w:val="22"/>
        </w:rPr>
        <w:t xml:space="preserve">과 mnemonic (ADD, COMP, FLOAT, etc </w:t>
      </w:r>
      <w:proofErr w:type="gramStart"/>
      <w:r w:rsidRPr="00A54E24">
        <w:rPr>
          <w:rFonts w:ascii="굴림체" w:eastAsia="굴림체" w:hAnsi="굴림체" w:hint="eastAsia"/>
          <w:sz w:val="22"/>
          <w:szCs w:val="22"/>
        </w:rPr>
        <w:t>…</w:t>
      </w:r>
      <w:proofErr w:type="gramEnd"/>
      <w:r w:rsidRPr="00A54E24">
        <w:rPr>
          <w:rFonts w:ascii="굴림체" w:eastAsia="굴림체" w:hAnsi="굴림체" w:hint="eastAsia"/>
          <w:sz w:val="22"/>
          <w:szCs w:val="22"/>
        </w:rPr>
        <w:t xml:space="preserve">)을 opcode값으로 변환하는 </w:t>
      </w:r>
      <w:r w:rsidRPr="00A54E24">
        <w:rPr>
          <w:rFonts w:ascii="굴림체" w:eastAsia="굴림체" w:hAnsi="굴림체" w:hint="eastAsia"/>
          <w:bCs/>
          <w:sz w:val="22"/>
          <w:szCs w:val="22"/>
        </w:rPr>
        <w:t>OPCODE 테이블</w:t>
      </w:r>
      <w:r w:rsidRPr="00A54E24">
        <w:rPr>
          <w:rFonts w:ascii="굴림체" w:eastAsia="굴림체" w:hAnsi="굴림체" w:hint="eastAsia"/>
          <w:sz w:val="22"/>
          <w:szCs w:val="22"/>
        </w:rPr>
        <w:t xml:space="preserve">과 </w:t>
      </w:r>
      <w:r w:rsidRPr="00A54E24">
        <w:rPr>
          <w:rFonts w:ascii="굴림체" w:eastAsia="굴림체" w:hAnsi="굴림체" w:hint="eastAsia"/>
          <w:bCs/>
          <w:sz w:val="22"/>
          <w:szCs w:val="22"/>
        </w:rPr>
        <w:t>관련 명령어</w:t>
      </w:r>
      <w:r w:rsidRPr="00A54E24">
        <w:rPr>
          <w:rFonts w:ascii="굴림체" w:eastAsia="굴림체" w:hAnsi="굴림체" w:hint="eastAsia"/>
          <w:sz w:val="22"/>
          <w:szCs w:val="22"/>
        </w:rPr>
        <w:t>들을 구현하는 프로그램입니다</w:t>
      </w:r>
      <w:r>
        <w:rPr>
          <w:rFonts w:ascii="굴림체" w:eastAsia="굴림체" w:hAnsi="굴림체" w:hint="eastAsia"/>
        </w:rPr>
        <w:t>.</w:t>
      </w:r>
    </w:p>
    <w:p w:rsidR="00A54E24" w:rsidRDefault="00145552" w:rsidP="00A54E24">
      <w:pPr>
        <w:ind w:leftChars="480" w:left="960"/>
        <w:rPr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>\</w:t>
      </w:r>
    </w:p>
    <w:p w:rsidR="00145552" w:rsidRPr="00A54E24" w:rsidRDefault="00145552" w:rsidP="00A54E24">
      <w:pPr>
        <w:ind w:leftChars="480" w:left="960"/>
        <w:rPr>
          <w:color w:val="0000FF"/>
          <w:sz w:val="24"/>
          <w:szCs w:val="24"/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145552" w:rsidRPr="007A3318" w:rsidRDefault="00593B35" w:rsidP="003842A2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145552" w:rsidRDefault="007A3318" w:rsidP="003842A2">
      <w:pPr>
        <w:keepNext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865381A" wp14:editId="0E261D35">
            <wp:extent cx="5934075" cy="3076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52" w:rsidRPr="003842A2" w:rsidRDefault="00145552" w:rsidP="003842A2">
      <w:pPr>
        <w:keepNext/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A54E24" w:rsidRPr="00A54E24" w:rsidRDefault="00A54E24" w:rsidP="00A54E24">
      <w:pPr>
        <w:ind w:firstLineChars="100" w:firstLine="200"/>
        <w:rPr>
          <w:rFonts w:ascii="바탕" w:cs="굴림"/>
          <w:color w:val="000000"/>
          <w:lang w:eastAsia="ko-KR"/>
        </w:rPr>
      </w:pPr>
      <w:r>
        <w:rPr>
          <w:rFonts w:hint="eastAsia"/>
          <w:lang w:eastAsia="ko-KR"/>
        </w:rPr>
        <w:t xml:space="preserve">Opcodeinput(ht)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받아오고</w:t>
      </w:r>
      <w:r>
        <w:rPr>
          <w:rFonts w:hint="eastAsia"/>
          <w:lang w:eastAsia="ko-KR"/>
        </w:rPr>
        <w:t>, while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 xml:space="preserve">. </w:t>
      </w:r>
      <w:r w:rsidRPr="00A54E24">
        <w:rPr>
          <w:rFonts w:ascii="바탕" w:cs="굴림" w:hint="eastAsia"/>
          <w:color w:val="000000"/>
          <w:lang w:eastAsia="ko-KR"/>
        </w:rPr>
        <w:t>‘quit’ 명령어를 받을 때까지 계속 입력을 받는다.</w:t>
      </w:r>
    </w:p>
    <w:p w:rsidR="00A54E24" w:rsidRPr="00A54E24" w:rsidRDefault="00A54E24" w:rsidP="00A54E24">
      <w:pPr>
        <w:rPr>
          <w:lang w:eastAsia="ko-KR"/>
        </w:rPr>
      </w:pP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i, j;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문자열의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길이표현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cnt = 0;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history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위한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count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dstart=0;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// dump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시작점을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의미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epoint;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끝점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spoint;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//edit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fill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에서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시작점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addr;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//for edit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value;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for edit and fill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startA, endA;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 address for fill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opflag;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flag for the opcode -&gt; if true return 1, else return 0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*command;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char string to put input without blanks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*input;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input string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*hs;  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//Node for histroy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flag=0;         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unsigned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**Memory;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//Memory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junk[45];         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use in sscanf for the mneomonics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stp[45];          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use in sscanf for the first string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edp[45];          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 xml:space="preserve">// use in sscanf for the middle string in fill, end string in edit and dump </w:t>
      </w:r>
    </w:p>
    <w:p w:rsidR="00A54E24" w:rsidRDefault="00A54E24" w:rsidP="00A54E24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valp[45];         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use in sscanf for the end string in fill</w:t>
      </w:r>
    </w:p>
    <w:p w:rsidR="00F7599E" w:rsidRPr="00D6407C" w:rsidRDefault="00A54E24" w:rsidP="00A54E24">
      <w:pPr>
        <w:ind w:left="720"/>
        <w:rPr>
          <w:sz w:val="24"/>
          <w:szCs w:val="24"/>
          <w:lang w:eastAsia="ko-KR"/>
        </w:rPr>
      </w:pPr>
      <w:proofErr w:type="gramStart"/>
      <w:r>
        <w:rPr>
          <w:rFonts w:ascii="돋움체" w:hAnsi="돋움체" w:cs="돋움체"/>
          <w:color w:val="2B91AF"/>
          <w:sz w:val="19"/>
          <w:szCs w:val="19"/>
          <w:lang w:eastAsia="ko-KR"/>
        </w:rPr>
        <w:t>hashtable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*ht[20];         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hash for the mneomonics</w:t>
      </w:r>
    </w:p>
    <w:p w:rsidR="005B02F5" w:rsidRPr="005B02F5" w:rsidRDefault="00CE7811" w:rsidP="005B02F5">
      <w:pPr>
        <w:pStyle w:val="2"/>
        <w:rPr>
          <w:rFonts w:ascii="돋움체" w:hAnsi="돋움체" w:cs="돋움체"/>
          <w:color w:val="000000"/>
          <w:sz w:val="19"/>
          <w:szCs w:val="19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5B02F5" w:rsidRPr="005B02F5">
        <w:rPr>
          <w:bCs/>
          <w:sz w:val="24"/>
          <w:lang w:eastAsia="ko-KR"/>
        </w:rPr>
        <w:t>C</w:t>
      </w:r>
      <w:r w:rsidR="005B02F5" w:rsidRPr="005B02F5">
        <w:rPr>
          <w:rFonts w:hint="eastAsia"/>
          <w:bCs/>
          <w:sz w:val="24"/>
          <w:lang w:eastAsia="ko-KR"/>
        </w:rPr>
        <w:t>har *rtrim(char *s)</w:t>
      </w:r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5B02F5" w:rsidRPr="005B02F5" w:rsidRDefault="005B02F5" w:rsidP="005B02F5">
      <w:pPr>
        <w:ind w:firstLineChars="50" w:firstLine="110"/>
        <w:rPr>
          <w:rFonts w:ascii="굴림" w:eastAsia="굴림" w:hAnsi="굴림"/>
          <w:sz w:val="22"/>
          <w:szCs w:val="22"/>
          <w:lang w:eastAsia="ko-KR"/>
        </w:rPr>
      </w:pPr>
      <w:r w:rsidRPr="005B02F5">
        <w:rPr>
          <w:rFonts w:ascii="굴림" w:eastAsia="굴림" w:hAnsi="굴림"/>
          <w:sz w:val="22"/>
          <w:szCs w:val="22"/>
          <w:lang w:eastAsia="ko-KR"/>
        </w:rPr>
        <w:t>I</w:t>
      </w:r>
      <w:r w:rsidRPr="005B02F5">
        <w:rPr>
          <w:rFonts w:ascii="굴림" w:eastAsia="굴림" w:hAnsi="굴림" w:hint="eastAsia"/>
          <w:sz w:val="22"/>
          <w:szCs w:val="22"/>
          <w:lang w:eastAsia="ko-KR"/>
        </w:rPr>
        <w:t>sspace를 이용해서 공백문자를 검색하고 이를 통해 오른쪽에 존재하는 공백문자들을 없애서 문자열의 오른쪽의 공백문자를 제거해주는 함수이다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5B02F5" w:rsidRDefault="005B02F5" w:rsidP="005B02F5">
      <w:pPr>
        <w:autoSpaceDE w:val="0"/>
        <w:autoSpaceDN w:val="0"/>
        <w:adjustRightInd w:val="0"/>
        <w:spacing w:line="240" w:lineRule="auto"/>
        <w:ind w:firstLineChars="700" w:firstLine="1330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t[90];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s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저장해서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공백을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없앨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때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쓸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배열</w:t>
      </w:r>
    </w:p>
    <w:p w:rsidR="00CE7811" w:rsidRDefault="005B02F5" w:rsidP="005B02F5">
      <w:pPr>
        <w:ind w:left="720"/>
        <w:rPr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*end;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공백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부분을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가리키는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포인터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B02F5" w:rsidRPr="005B02F5">
        <w:rPr>
          <w:bCs/>
          <w:sz w:val="24"/>
          <w:lang w:eastAsia="ko-KR"/>
        </w:rPr>
        <w:t>C</w:t>
      </w:r>
      <w:r w:rsidR="005B02F5" w:rsidRPr="005B02F5">
        <w:rPr>
          <w:rFonts w:hint="eastAsia"/>
          <w:bCs/>
          <w:sz w:val="24"/>
          <w:lang w:eastAsia="ko-KR"/>
        </w:rPr>
        <w:t xml:space="preserve">har </w:t>
      </w:r>
      <w:r w:rsidR="005B02F5">
        <w:rPr>
          <w:rFonts w:hint="eastAsia"/>
          <w:bCs/>
          <w:sz w:val="24"/>
          <w:lang w:eastAsia="ko-KR"/>
        </w:rPr>
        <w:t>*l</w:t>
      </w:r>
      <w:r w:rsidR="005B02F5" w:rsidRPr="005B02F5">
        <w:rPr>
          <w:rFonts w:hint="eastAsia"/>
          <w:bCs/>
          <w:sz w:val="24"/>
          <w:lang w:eastAsia="ko-KR"/>
        </w:rPr>
        <w:t>trim(char *s)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5B02F5" w:rsidRPr="005B02F5" w:rsidRDefault="005B02F5" w:rsidP="005B02F5">
      <w:pPr>
        <w:ind w:firstLineChars="50" w:firstLine="110"/>
        <w:rPr>
          <w:rFonts w:ascii="굴림" w:eastAsia="굴림" w:hAnsi="굴림"/>
          <w:sz w:val="22"/>
          <w:szCs w:val="22"/>
          <w:lang w:eastAsia="ko-KR"/>
        </w:rPr>
      </w:pPr>
      <w:bookmarkStart w:id="14" w:name="_Toc130041412"/>
      <w:r w:rsidRPr="005B02F5">
        <w:rPr>
          <w:rFonts w:ascii="굴림" w:eastAsia="굴림" w:hAnsi="굴림"/>
          <w:sz w:val="22"/>
          <w:szCs w:val="22"/>
          <w:lang w:eastAsia="ko-KR"/>
        </w:rPr>
        <w:t>I</w:t>
      </w:r>
      <w:r w:rsidRPr="005B02F5">
        <w:rPr>
          <w:rFonts w:ascii="굴림" w:eastAsia="굴림" w:hAnsi="굴림" w:hint="eastAsia"/>
          <w:sz w:val="22"/>
          <w:szCs w:val="22"/>
          <w:lang w:eastAsia="ko-KR"/>
        </w:rPr>
        <w:t xml:space="preserve">sspace를 이용해서 공백문자를 검색하고 이를 통해 </w:t>
      </w:r>
      <w:r>
        <w:rPr>
          <w:rFonts w:ascii="굴림" w:eastAsia="굴림" w:hAnsi="굴림" w:hint="eastAsia"/>
          <w:sz w:val="22"/>
          <w:szCs w:val="22"/>
          <w:lang w:eastAsia="ko-KR"/>
        </w:rPr>
        <w:t>왼</w:t>
      </w:r>
      <w:r w:rsidRPr="005B02F5">
        <w:rPr>
          <w:rFonts w:ascii="굴림" w:eastAsia="굴림" w:hAnsi="굴림" w:hint="eastAsia"/>
          <w:sz w:val="22"/>
          <w:szCs w:val="22"/>
          <w:lang w:eastAsia="ko-KR"/>
        </w:rPr>
        <w:t>쪽에 존재하는 공백문자들을 없애서 문자열의 오른쪽의 공백문자를 제거해주는 함수이다</w:t>
      </w:r>
    </w:p>
    <w:p w:rsidR="00564BC4" w:rsidRDefault="00564BC4" w:rsidP="00564BC4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564BC4" w:rsidRPr="00965691" w:rsidRDefault="005B02F5" w:rsidP="00BB4E04">
      <w:pPr>
        <w:ind w:firstLine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*begin // </w:t>
      </w:r>
      <w:r>
        <w:rPr>
          <w:rFonts w:hint="eastAsia"/>
          <w:lang w:eastAsia="ko-KR"/>
        </w:rPr>
        <w:t>공백문자를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564BC4" w:rsidRPr="005B02F5" w:rsidRDefault="0006784D" w:rsidP="005B02F5">
      <w:pPr>
        <w:pStyle w:val="2"/>
        <w:rPr>
          <w:bCs/>
          <w:sz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r w:rsidR="005B02F5" w:rsidRPr="005B02F5">
        <w:rPr>
          <w:bCs/>
          <w:sz w:val="24"/>
          <w:lang w:eastAsia="ko-KR"/>
        </w:rPr>
        <w:t>C</w:t>
      </w:r>
      <w:r w:rsidR="005B02F5" w:rsidRPr="005B02F5">
        <w:rPr>
          <w:rFonts w:hint="eastAsia"/>
          <w:bCs/>
          <w:sz w:val="24"/>
          <w:lang w:eastAsia="ko-KR"/>
        </w:rPr>
        <w:t xml:space="preserve">har </w:t>
      </w:r>
      <w:r w:rsidR="005B02F5">
        <w:rPr>
          <w:rFonts w:hint="eastAsia"/>
          <w:bCs/>
          <w:sz w:val="24"/>
          <w:lang w:eastAsia="ko-KR"/>
        </w:rPr>
        <w:t>*</w:t>
      </w:r>
      <w:r w:rsidR="005B02F5" w:rsidRPr="005B02F5">
        <w:rPr>
          <w:rFonts w:hint="eastAsia"/>
          <w:bCs/>
          <w:sz w:val="24"/>
          <w:lang w:eastAsia="ko-KR"/>
        </w:rPr>
        <w:t>trim(char *s)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B02F5" w:rsidRPr="005B02F5" w:rsidRDefault="005B02F5" w:rsidP="005B02F5">
      <w:pPr>
        <w:rPr>
          <w:lang w:eastAsia="ko-KR"/>
        </w:rPr>
      </w:pPr>
      <w:r>
        <w:rPr>
          <w:rFonts w:hint="eastAsia"/>
          <w:lang w:eastAsia="ko-KR"/>
        </w:rPr>
        <w:t xml:space="preserve">             </w:t>
      </w:r>
      <w:r>
        <w:rPr>
          <w:lang w:eastAsia="ko-KR"/>
        </w:rPr>
        <w:t>L</w:t>
      </w:r>
      <w:r>
        <w:rPr>
          <w:rFonts w:hint="eastAsia"/>
          <w:lang w:eastAsia="ko-KR"/>
        </w:rPr>
        <w:t>trim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rtrim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제거해준다</w:t>
      </w:r>
      <w:r>
        <w:rPr>
          <w:rFonts w:hint="eastAsia"/>
          <w:lang w:eastAsia="ko-KR"/>
        </w:rPr>
        <w:t>.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5B02F5" w:rsidRPr="005B02F5" w:rsidRDefault="005B02F5" w:rsidP="005B02F5">
      <w:pPr>
        <w:rPr>
          <w:lang w:eastAsia="ko-KR"/>
        </w:rPr>
      </w:pPr>
      <w:r>
        <w:rPr>
          <w:rFonts w:hint="eastAsia"/>
          <w:lang w:eastAsia="ko-KR"/>
        </w:rPr>
        <w:t xml:space="preserve">            </w:t>
      </w:r>
      <w:r>
        <w:rPr>
          <w:rFonts w:hint="eastAsia"/>
          <w:lang w:eastAsia="ko-KR"/>
        </w:rPr>
        <w:t>없음</w:t>
      </w:r>
    </w:p>
    <w:p w:rsidR="00564BC4" w:rsidRPr="00792326" w:rsidRDefault="0006784D" w:rsidP="00792326">
      <w:pPr>
        <w:pStyle w:val="2"/>
        <w:rPr>
          <w:bCs/>
          <w:sz w:val="24"/>
          <w:lang w:eastAsia="ko-KR"/>
        </w:rPr>
      </w:pPr>
      <w:bookmarkStart w:id="18" w:name="_Toc13004141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8"/>
      <w:r w:rsidR="005B02F5">
        <w:rPr>
          <w:rFonts w:hint="eastAsia"/>
          <w:bCs/>
          <w:sz w:val="24"/>
          <w:lang w:eastAsia="ko-KR"/>
        </w:rPr>
        <w:t>int FindValidDumpInput(char *str</w:t>
      </w:r>
      <w:r w:rsidR="005B02F5" w:rsidRPr="00792326">
        <w:rPr>
          <w:rFonts w:hint="eastAsia"/>
          <w:bCs/>
          <w:sz w:val="24"/>
          <w:lang w:eastAsia="ko-KR"/>
        </w:rPr>
        <w:t xml:space="preserve">) 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5B02F5" w:rsidRPr="005B02F5" w:rsidRDefault="005B02F5" w:rsidP="005B02F5">
      <w:pPr>
        <w:rPr>
          <w:lang w:eastAsia="ko-KR"/>
        </w:rPr>
      </w:pPr>
      <w:r>
        <w:rPr>
          <w:rFonts w:hint="eastAsia"/>
          <w:lang w:eastAsia="ko-KR"/>
        </w:rPr>
        <w:t xml:space="preserve">              </w:t>
      </w:r>
      <w:r>
        <w:rPr>
          <w:lang w:eastAsia="ko-KR"/>
        </w:rPr>
        <w:t>B</w:t>
      </w:r>
      <w:r>
        <w:rPr>
          <w:rFonts w:hint="eastAsia"/>
          <w:lang w:eastAsia="ko-KR"/>
        </w:rPr>
        <w:t xml:space="preserve">flag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dflag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dump</w:t>
      </w:r>
      <w:proofErr w:type="gramStart"/>
      <w:r>
        <w:rPr>
          <w:rFonts w:hint="eastAsia"/>
          <w:lang w:eastAsia="ko-KR"/>
        </w:rPr>
        <w:t>,edit,fill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bflag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입력이므로</w:t>
      </w:r>
      <w:r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-1</w:t>
      </w:r>
      <w:r w:rsidR="00792326">
        <w:rPr>
          <w:rFonts w:hint="eastAsia"/>
          <w:lang w:eastAsia="ko-KR"/>
        </w:rPr>
        <w:t>을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리턴해주고</w:t>
      </w:r>
      <w:r w:rsidR="00792326">
        <w:rPr>
          <w:rFonts w:hint="eastAsia"/>
          <w:lang w:eastAsia="ko-KR"/>
        </w:rPr>
        <w:t>, bflag</w:t>
      </w:r>
      <w:r w:rsidR="00792326">
        <w:rPr>
          <w:rFonts w:hint="eastAsia"/>
          <w:lang w:eastAsia="ko-KR"/>
        </w:rPr>
        <w:t>가</w:t>
      </w:r>
      <w:r w:rsidR="00792326">
        <w:rPr>
          <w:rFonts w:hint="eastAsia"/>
          <w:lang w:eastAsia="ko-KR"/>
        </w:rPr>
        <w:t xml:space="preserve"> -1</w:t>
      </w:r>
      <w:r w:rsidR="00792326">
        <w:rPr>
          <w:rFonts w:hint="eastAsia"/>
          <w:lang w:eastAsia="ko-KR"/>
        </w:rPr>
        <w:t>이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아닌경우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문자열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검사를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통해서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이것이</w:t>
      </w:r>
      <w:r w:rsidR="00792326">
        <w:rPr>
          <w:rFonts w:hint="eastAsia"/>
          <w:lang w:eastAsia="ko-KR"/>
        </w:rPr>
        <w:t xml:space="preserve"> </w:t>
      </w:r>
      <w:proofErr w:type="gramStart"/>
      <w:r w:rsidR="00792326">
        <w:rPr>
          <w:rFonts w:hint="eastAsia"/>
          <w:lang w:eastAsia="ko-KR"/>
        </w:rPr>
        <w:t>dump ,</w:t>
      </w:r>
      <w:proofErr w:type="gramEnd"/>
      <w:r w:rsidR="00792326">
        <w:rPr>
          <w:rFonts w:hint="eastAsia"/>
          <w:lang w:eastAsia="ko-KR"/>
        </w:rPr>
        <w:t xml:space="preserve"> fill, edit </w:t>
      </w:r>
      <w:r w:rsidR="00792326">
        <w:rPr>
          <w:rFonts w:hint="eastAsia"/>
          <w:lang w:eastAsia="ko-KR"/>
        </w:rPr>
        <w:t>각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함수에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대하여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알맞은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서식인지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검사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후</w:t>
      </w:r>
      <w:r w:rsidR="00792326">
        <w:rPr>
          <w:rFonts w:hint="eastAsia"/>
          <w:lang w:eastAsia="ko-KR"/>
        </w:rPr>
        <w:t xml:space="preserve"> , dflag</w:t>
      </w:r>
      <w:r w:rsidR="00792326">
        <w:rPr>
          <w:rFonts w:hint="eastAsia"/>
          <w:lang w:eastAsia="ko-KR"/>
        </w:rPr>
        <w:t>값과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같은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값을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리턴한다</w:t>
      </w:r>
      <w:r w:rsidR="00792326">
        <w:rPr>
          <w:rFonts w:hint="eastAsia"/>
          <w:lang w:eastAsia="ko-KR"/>
        </w:rPr>
        <w:t>. dflag</w:t>
      </w:r>
      <w:r w:rsidR="00792326">
        <w:rPr>
          <w:rFonts w:hint="eastAsia"/>
          <w:lang w:eastAsia="ko-KR"/>
        </w:rPr>
        <w:t>값은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콤마가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없다면</w:t>
      </w:r>
      <w:r w:rsidR="00792326">
        <w:rPr>
          <w:rFonts w:hint="eastAsia"/>
          <w:lang w:eastAsia="ko-KR"/>
        </w:rPr>
        <w:t xml:space="preserve"> 1, </w:t>
      </w:r>
      <w:r w:rsidR="00792326">
        <w:rPr>
          <w:rFonts w:hint="eastAsia"/>
          <w:lang w:eastAsia="ko-KR"/>
        </w:rPr>
        <w:t>하나라면</w:t>
      </w:r>
      <w:r w:rsidR="00792326">
        <w:rPr>
          <w:rFonts w:hint="eastAsia"/>
          <w:lang w:eastAsia="ko-KR"/>
        </w:rPr>
        <w:t xml:space="preserve"> 2, </w:t>
      </w:r>
      <w:r w:rsidR="00792326">
        <w:rPr>
          <w:rFonts w:hint="eastAsia"/>
          <w:lang w:eastAsia="ko-KR"/>
        </w:rPr>
        <w:t>두개라면</w:t>
      </w:r>
      <w:r w:rsidR="00792326">
        <w:rPr>
          <w:rFonts w:hint="eastAsia"/>
          <w:lang w:eastAsia="ko-KR"/>
        </w:rPr>
        <w:t xml:space="preserve"> 3</w:t>
      </w:r>
      <w:r w:rsidR="00792326">
        <w:rPr>
          <w:rFonts w:hint="eastAsia"/>
          <w:lang w:eastAsia="ko-KR"/>
        </w:rPr>
        <w:t>이</w:t>
      </w:r>
      <w:r w:rsidR="00792326">
        <w:rPr>
          <w:rFonts w:hint="eastAsia"/>
          <w:lang w:eastAsia="ko-KR"/>
        </w:rPr>
        <w:t xml:space="preserve"> </w:t>
      </w:r>
      <w:r w:rsidR="00792326">
        <w:rPr>
          <w:rFonts w:hint="eastAsia"/>
          <w:lang w:eastAsia="ko-KR"/>
        </w:rPr>
        <w:t>된다</w:t>
      </w:r>
      <w:r w:rsidR="00792326">
        <w:rPr>
          <w:rFonts w:hint="eastAsia"/>
          <w:lang w:eastAsia="ko-KR"/>
        </w:rPr>
        <w:t>.</w:t>
      </w:r>
    </w:p>
    <w:p w:rsidR="00792326" w:rsidRPr="00792326" w:rsidRDefault="00564BC4" w:rsidP="00792326">
      <w:pPr>
        <w:pStyle w:val="3"/>
        <w:rPr>
          <w:iCs/>
          <w:sz w:val="24"/>
          <w:lang w:eastAsia="ko-KR"/>
        </w:rPr>
      </w:pPr>
      <w:bookmarkStart w:id="20" w:name="_Toc130041418"/>
      <w:r>
        <w:rPr>
          <w:rFonts w:hint="eastAsia"/>
          <w:iCs/>
          <w:sz w:val="24"/>
          <w:lang w:eastAsia="ko-KR"/>
        </w:rPr>
        <w:t>사용변수</w:t>
      </w:r>
      <w:bookmarkEnd w:id="20"/>
    </w:p>
    <w:p w:rsidR="00792326" w:rsidRDefault="00792326" w:rsidP="00792326">
      <w:pPr>
        <w:autoSpaceDE w:val="0"/>
        <w:autoSpaceDN w:val="0"/>
        <w:adjustRightInd w:val="0"/>
        <w:spacing w:line="240" w:lineRule="auto"/>
        <w:ind w:firstLineChars="400" w:firstLine="760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반복문에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dflag = 0;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 xml:space="preserve">// flag for the finding valid input 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lens, lene</w:t>
      </w:r>
      <w:proofErr w:type="gramStart"/>
      <w:r>
        <w:rPr>
          <w:rFonts w:ascii="돋움체" w:hAnsi="돋움체" w:cs="돋움체"/>
          <w:color w:val="000000"/>
          <w:sz w:val="19"/>
          <w:szCs w:val="19"/>
          <w:lang w:eastAsia="ko-KR"/>
        </w:rPr>
        <w:t>,leni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문자열을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체크할떄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문자열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길이를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받기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위한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변수들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bflag = 0;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flag for the blank between the hexadecimal numbers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start[30];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end[30];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imm[30];</w:t>
      </w:r>
    </w:p>
    <w:p w:rsidR="00792326" w:rsidRDefault="00792326" w:rsidP="00792326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junk[30];</w:t>
      </w:r>
    </w:p>
    <w:p w:rsidR="00792326" w:rsidRDefault="00792326" w:rsidP="00792326">
      <w:pPr>
        <w:rPr>
          <w:rFonts w:ascii="돋움체" w:hAnsi="돋움체" w:cs="돋움체"/>
          <w:color w:val="008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strings for sscanf</w:t>
      </w:r>
    </w:p>
    <w:p w:rsidR="00792326" w:rsidRDefault="00792326" w:rsidP="0079232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void help();</w:t>
      </w:r>
    </w:p>
    <w:p w:rsidR="00792326" w:rsidRDefault="00792326" w:rsidP="0079232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92326" w:rsidRPr="00792326" w:rsidRDefault="00792326" w:rsidP="00792326">
      <w:pPr>
        <w:rPr>
          <w:lang w:eastAsia="ko-KR"/>
        </w:rPr>
      </w:pP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프린트해준다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 xml:space="preserve"> h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help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</w:p>
    <w:p w:rsidR="00792326" w:rsidRPr="00792326" w:rsidRDefault="00792326" w:rsidP="0079232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92326" w:rsidRDefault="00792326" w:rsidP="00792326">
      <w:pPr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792326" w:rsidRDefault="00792326" w:rsidP="0079232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 w:rsidR="00CC562C">
        <w:rPr>
          <w:rFonts w:hint="eastAsia"/>
          <w:bCs/>
          <w:sz w:val="24"/>
          <w:lang w:eastAsia="ko-KR"/>
        </w:rPr>
        <w:t>: void dir();</w:t>
      </w:r>
    </w:p>
    <w:p w:rsidR="00792326" w:rsidRDefault="00792326" w:rsidP="0079232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CC562C" w:rsidRPr="00CC562C" w:rsidRDefault="00CC562C" w:rsidP="00CC562C">
      <w:pPr>
        <w:rPr>
          <w:lang w:eastAsia="ko-KR"/>
        </w:rPr>
      </w:pP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CC562C" w:rsidRDefault="00792326" w:rsidP="00CC562C">
      <w:pPr>
        <w:pStyle w:val="3"/>
        <w:rPr>
          <w:iCs/>
          <w:sz w:val="24"/>
          <w:lang w:eastAsia="ko-KR"/>
        </w:rPr>
      </w:pPr>
      <w:r>
        <w:rPr>
          <w:lang w:eastAsia="ko-KR"/>
        </w:rPr>
        <w:tab/>
      </w:r>
      <w:r>
        <w:rPr>
          <w:rFonts w:hint="eastAsia"/>
          <w:iCs/>
          <w:sz w:val="24"/>
          <w:lang w:eastAsia="ko-KR"/>
        </w:rPr>
        <w:t>사용변수</w:t>
      </w:r>
      <w:r w:rsidR="00CC562C">
        <w:rPr>
          <w:rFonts w:hint="eastAsia"/>
          <w:iCs/>
          <w:sz w:val="24"/>
          <w:lang w:eastAsia="ko-KR"/>
        </w:rPr>
        <w:t xml:space="preserve"> </w:t>
      </w:r>
    </w:p>
    <w:p w:rsidR="00CC562C" w:rsidRPr="00CC562C" w:rsidRDefault="00CC562C" w:rsidP="00CC562C">
      <w:pPr>
        <w:pStyle w:val="3"/>
        <w:numPr>
          <w:ilvl w:val="0"/>
          <w:numId w:val="0"/>
        </w:numPr>
        <w:ind w:firstLineChars="300" w:firstLine="570"/>
        <w:rPr>
          <w:iCs/>
          <w:sz w:val="24"/>
          <w:lang w:eastAsia="ko-KR"/>
        </w:rPr>
      </w:pPr>
      <w:r w:rsidRPr="00CC562C">
        <w:rPr>
          <w:rFonts w:ascii="돋움체" w:hAnsi="돋움체" w:cs="돋움체"/>
          <w:color w:val="000000"/>
          <w:sz w:val="19"/>
          <w:szCs w:val="19"/>
          <w:lang w:eastAsia="ko-KR"/>
        </w:rPr>
        <w:t>DIR *di = NULL;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폴더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내부에서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정보를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알아내기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위해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CC562C" w:rsidRDefault="00CC562C" w:rsidP="00CC562C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dirent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*din = NULL;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폴더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내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파일의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이름을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알아낼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때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사용한다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.</w:t>
      </w:r>
    </w:p>
    <w:p w:rsidR="00CC562C" w:rsidRPr="00CC562C" w:rsidRDefault="00CC562C" w:rsidP="00CC562C">
      <w:pPr>
        <w:rPr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stat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dimo;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   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폴더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안의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파일이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실행파일인지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디렉터리인지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검사할떄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792326" w:rsidRDefault="00792326" w:rsidP="0079232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CC562C">
        <w:rPr>
          <w:rFonts w:hint="eastAsia"/>
          <w:bCs/>
          <w:sz w:val="24"/>
          <w:lang w:eastAsia="ko-KR"/>
        </w:rPr>
        <w:t>void Makehistory(Node **hs</w:t>
      </w:r>
      <w:proofErr w:type="gramStart"/>
      <w:r w:rsidR="00CC562C">
        <w:rPr>
          <w:rFonts w:hint="eastAsia"/>
          <w:bCs/>
          <w:sz w:val="24"/>
          <w:lang w:eastAsia="ko-KR"/>
        </w:rPr>
        <w:t>,char</w:t>
      </w:r>
      <w:proofErr w:type="gramEnd"/>
      <w:r w:rsidR="00CC562C">
        <w:rPr>
          <w:rFonts w:hint="eastAsia"/>
          <w:bCs/>
          <w:sz w:val="24"/>
          <w:lang w:eastAsia="ko-KR"/>
        </w:rPr>
        <w:t xml:space="preserve"> *str)</w:t>
      </w:r>
    </w:p>
    <w:p w:rsidR="00792326" w:rsidRDefault="00792326" w:rsidP="0079232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CC562C" w:rsidRPr="00CC562C" w:rsidRDefault="00CC562C" w:rsidP="00CC562C">
      <w:pPr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hs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연결해주고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끝노드의</w:t>
      </w:r>
      <w:r>
        <w:rPr>
          <w:rFonts w:hint="eastAsia"/>
          <w:lang w:eastAsia="ko-KR"/>
        </w:rPr>
        <w:t xml:space="preserve"> link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연결해준다</w:t>
      </w:r>
      <w:r>
        <w:rPr>
          <w:rFonts w:hint="eastAsia"/>
          <w:lang w:eastAsia="ko-KR"/>
        </w:rPr>
        <w:t>.</w:t>
      </w:r>
    </w:p>
    <w:p w:rsidR="00792326" w:rsidRDefault="00792326" w:rsidP="0079232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CC562C" w:rsidRDefault="00CC562C" w:rsidP="00CC562C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*temp;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새로운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history node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삽입할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때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임시노드</w:t>
      </w:r>
    </w:p>
    <w:p w:rsidR="00CC562C" w:rsidRPr="00CC562C" w:rsidRDefault="00CC562C" w:rsidP="00CC562C">
      <w:pPr>
        <w:rPr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*tmp;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 // hs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돌면서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temp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노드가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붙을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곳을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찾아줄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임시노드</w:t>
      </w:r>
    </w:p>
    <w:p w:rsidR="00CC562C" w:rsidRPr="00CC562C" w:rsidRDefault="00CC562C" w:rsidP="00CC562C">
      <w:pPr>
        <w:rPr>
          <w:lang w:eastAsia="ko-KR"/>
        </w:rPr>
      </w:pPr>
    </w:p>
    <w:p w:rsidR="00CC562C" w:rsidRDefault="00CC562C" w:rsidP="00CC562C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555FC5">
        <w:rPr>
          <w:rFonts w:hint="eastAsia"/>
          <w:bCs/>
          <w:sz w:val="24"/>
          <w:lang w:eastAsia="ko-KR"/>
        </w:rPr>
        <w:t>void PrintHistory(Node *hs</w:t>
      </w:r>
      <w:proofErr w:type="gramStart"/>
      <w:r w:rsidR="00555FC5">
        <w:rPr>
          <w:rFonts w:hint="eastAsia"/>
          <w:bCs/>
          <w:sz w:val="24"/>
          <w:lang w:eastAsia="ko-KR"/>
        </w:rPr>
        <w:t>,int</w:t>
      </w:r>
      <w:proofErr w:type="gramEnd"/>
      <w:r w:rsidR="00555FC5">
        <w:rPr>
          <w:rFonts w:hint="eastAsia"/>
          <w:bCs/>
          <w:sz w:val="24"/>
          <w:lang w:eastAsia="ko-KR"/>
        </w:rPr>
        <w:t xml:space="preserve"> cnt)</w:t>
      </w:r>
    </w:p>
    <w:p w:rsidR="00CC562C" w:rsidRDefault="00CC562C" w:rsidP="00CC562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555FC5" w:rsidRPr="00555FC5" w:rsidRDefault="00555FC5" w:rsidP="00555FC5">
      <w:pPr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s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cnt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</w:p>
    <w:p w:rsidR="00CC562C" w:rsidRDefault="00CC562C" w:rsidP="00CC562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555FC5" w:rsidRPr="00555FC5" w:rsidRDefault="00555FC5" w:rsidP="00555FC5">
      <w:pPr>
        <w:rPr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*temp;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// hs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돌면서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마지막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노드를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찾을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proofErr w:type="gramStart"/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때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까지</w:t>
      </w:r>
      <w:proofErr w:type="gramEnd"/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임시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노드</w:t>
      </w:r>
    </w:p>
    <w:p w:rsidR="00555FC5" w:rsidRDefault="00555FC5" w:rsidP="00555FC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int Dump(unsigned char **Memory</w:t>
      </w:r>
      <w:proofErr w:type="gramStart"/>
      <w:r>
        <w:rPr>
          <w:rFonts w:hint="eastAsia"/>
          <w:bCs/>
          <w:sz w:val="24"/>
          <w:lang w:eastAsia="ko-KR"/>
        </w:rPr>
        <w:t>,char</w:t>
      </w:r>
      <w:proofErr w:type="gramEnd"/>
      <w:r>
        <w:rPr>
          <w:rFonts w:hint="eastAsia"/>
          <w:bCs/>
          <w:sz w:val="24"/>
          <w:lang w:eastAsia="ko-KR"/>
        </w:rPr>
        <w:t xml:space="preserve"> * str, int spoint, int end);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555FC5" w:rsidRDefault="00555FC5" w:rsidP="00555FC5">
      <w:pPr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시작점부터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끝점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dump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dump %x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end == -1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dump %x</w:t>
      </w:r>
      <w:proofErr w:type="gramStart"/>
      <w:r>
        <w:rPr>
          <w:rFonts w:hint="eastAsia"/>
          <w:lang w:eastAsia="ko-KR"/>
        </w:rPr>
        <w:t>,%</w:t>
      </w:r>
      <w:proofErr w:type="gramEnd"/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시작점과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55FC5" w:rsidRPr="00555FC5" w:rsidRDefault="00555FC5" w:rsidP="00555FC5">
      <w:pPr>
        <w:rPr>
          <w:lang w:eastAsia="ko-KR"/>
        </w:rPr>
      </w:pP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32~126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밖이거나</w:t>
      </w:r>
      <w:r>
        <w:rPr>
          <w:rFonts w:hint="eastAsia"/>
          <w:lang w:eastAsia="ko-KR"/>
        </w:rPr>
        <w:t xml:space="preserve"> 126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, 32 </w:t>
      </w:r>
      <w:r>
        <w:rPr>
          <w:rFonts w:hint="eastAsia"/>
          <w:lang w:eastAsia="ko-KR"/>
        </w:rPr>
        <w:t>미만의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.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</w:t>
      </w:r>
      <w:r>
        <w:rPr>
          <w:rFonts w:hint="eastAsia"/>
          <w:lang w:eastAsia="ko-KR"/>
        </w:rPr>
        <w:t>.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lastRenderedPageBreak/>
        <w:t>사용변수</w:t>
      </w:r>
    </w:p>
    <w:p w:rsidR="00555FC5" w:rsidRDefault="00555FC5" w:rsidP="00555FC5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memv;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variable to show memory address</w:t>
      </w:r>
    </w:p>
    <w:p w:rsidR="00555FC5" w:rsidRDefault="00555FC5" w:rsidP="00555FC5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i, j;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반복문에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555FC5" w:rsidRDefault="00555FC5" w:rsidP="00555FC5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srow, erow, scol,ecol; 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//variables for the row and col number of the startpoint and the endpoint</w:t>
      </w:r>
    </w:p>
    <w:p w:rsidR="00555FC5" w:rsidRDefault="00555FC5" w:rsidP="00555FC5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epoint;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끝점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표현에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555FC5" w:rsidRDefault="00555FC5" w:rsidP="00555FC5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enddot;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반복문의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마지막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줄이나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시작줄에서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끝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col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표현할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555FC5" w:rsidRPr="00555FC5" w:rsidRDefault="00555FC5" w:rsidP="00555FC5">
      <w:pPr>
        <w:rPr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startid = 0;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/</w:t>
      </w:r>
      <w:proofErr w:type="gramStart"/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/ 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이번</w:t>
      </w:r>
      <w:proofErr w:type="gramEnd"/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dump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이후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다음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시작점을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나타낼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.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리턴될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값</w:t>
      </w:r>
    </w:p>
    <w:p w:rsidR="00555FC5" w:rsidRDefault="00555FC5" w:rsidP="00555FC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C5DD7">
        <w:rPr>
          <w:rFonts w:hint="eastAsia"/>
          <w:bCs/>
          <w:sz w:val="24"/>
          <w:lang w:eastAsia="ko-KR"/>
        </w:rPr>
        <w:t>void EditMemory(unsigned char **Memory</w:t>
      </w:r>
      <w:proofErr w:type="gramStart"/>
      <w:r w:rsidR="001C5DD7">
        <w:rPr>
          <w:rFonts w:hint="eastAsia"/>
          <w:bCs/>
          <w:sz w:val="24"/>
          <w:lang w:eastAsia="ko-KR"/>
        </w:rPr>
        <w:t>,int</w:t>
      </w:r>
      <w:proofErr w:type="gramEnd"/>
      <w:r w:rsidR="001C5DD7">
        <w:rPr>
          <w:rFonts w:hint="eastAsia"/>
          <w:bCs/>
          <w:sz w:val="24"/>
          <w:lang w:eastAsia="ko-KR"/>
        </w:rPr>
        <w:t xml:space="preserve"> value,int address)</w:t>
      </w:r>
      <w:r>
        <w:rPr>
          <w:rFonts w:hint="eastAsia"/>
          <w:bCs/>
          <w:sz w:val="24"/>
          <w:lang w:eastAsia="ko-KR"/>
        </w:rPr>
        <w:t>;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C5DD7" w:rsidRPr="001C5DD7" w:rsidRDefault="001C5DD7" w:rsidP="001C5DD7">
      <w:pPr>
        <w:rPr>
          <w:lang w:eastAsia="ko-KR"/>
        </w:rPr>
      </w:pP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그곳의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 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작거나</w:t>
      </w:r>
      <w:r>
        <w:rPr>
          <w:rFonts w:hint="eastAsia"/>
          <w:lang w:eastAsia="ko-KR"/>
        </w:rPr>
        <w:t xml:space="preserve"> 255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주소값이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555FC5" w:rsidRPr="00555FC5" w:rsidRDefault="001C5DD7" w:rsidP="00555FC5">
      <w:pPr>
        <w:rPr>
          <w:lang w:eastAsia="ko-KR"/>
        </w:rPr>
      </w:pP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Tarrow, Tarcol; 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//Target address's row and col</w:t>
      </w:r>
    </w:p>
    <w:p w:rsidR="00555FC5" w:rsidRDefault="00555FC5" w:rsidP="00555FC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C5DD7">
        <w:rPr>
          <w:rFonts w:hint="eastAsia"/>
          <w:bCs/>
          <w:sz w:val="24"/>
          <w:lang w:eastAsia="ko-KR"/>
        </w:rPr>
        <w:t>void fill</w:t>
      </w:r>
      <w:r>
        <w:rPr>
          <w:rFonts w:hint="eastAsia"/>
          <w:bCs/>
          <w:sz w:val="24"/>
          <w:lang w:eastAsia="ko-KR"/>
        </w:rPr>
        <w:t>(</w:t>
      </w:r>
      <w:r w:rsidR="001C5DD7">
        <w:rPr>
          <w:rFonts w:hint="eastAsia"/>
          <w:bCs/>
          <w:sz w:val="24"/>
          <w:lang w:eastAsia="ko-KR"/>
        </w:rPr>
        <w:t>unsigned char **Memory</w:t>
      </w:r>
      <w:proofErr w:type="gramStart"/>
      <w:r w:rsidR="001C5DD7">
        <w:rPr>
          <w:rFonts w:hint="eastAsia"/>
          <w:bCs/>
          <w:sz w:val="24"/>
          <w:lang w:eastAsia="ko-KR"/>
        </w:rPr>
        <w:t>,int</w:t>
      </w:r>
      <w:proofErr w:type="gramEnd"/>
      <w:r w:rsidR="001C5DD7">
        <w:rPr>
          <w:rFonts w:hint="eastAsia"/>
          <w:bCs/>
          <w:sz w:val="24"/>
          <w:lang w:eastAsia="ko-KR"/>
        </w:rPr>
        <w:t xml:space="preserve"> startA,int endA,int value</w:t>
      </w:r>
      <w:r>
        <w:rPr>
          <w:rFonts w:hint="eastAsia"/>
          <w:bCs/>
          <w:sz w:val="24"/>
          <w:lang w:eastAsia="ko-KR"/>
        </w:rPr>
        <w:t>);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C5DD7" w:rsidRPr="001C5DD7" w:rsidRDefault="001C5DD7" w:rsidP="001C5DD7">
      <w:pPr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끝점까지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시작점이나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초과하거나</w:t>
      </w:r>
      <w:r>
        <w:rPr>
          <w:rFonts w:hint="eastAsia"/>
          <w:lang w:eastAsia="ko-KR"/>
        </w:rPr>
        <w:t xml:space="preserve"> value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작거나</w:t>
      </w:r>
      <w:r>
        <w:rPr>
          <w:rFonts w:hint="eastAsia"/>
          <w:lang w:eastAsia="ko-KR"/>
        </w:rPr>
        <w:t xml:space="preserve"> 255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C5DD7" w:rsidRDefault="001C5DD7" w:rsidP="001C5DD7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srow, scol;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시작점의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행번호와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열번호</w:t>
      </w:r>
    </w:p>
    <w:p w:rsidR="001C5DD7" w:rsidRDefault="001C5DD7" w:rsidP="001C5DD7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erow, ecol;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끝점의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행번호와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열번호</w:t>
      </w:r>
    </w:p>
    <w:p w:rsidR="001C5DD7" w:rsidRDefault="001C5DD7" w:rsidP="001C5DD7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enddot;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반복문의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마지막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줄이나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시작줄에서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끝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col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표현할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555FC5" w:rsidRPr="00555FC5" w:rsidRDefault="001C5DD7" w:rsidP="001C5DD7">
      <w:pPr>
        <w:rPr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i, j;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  //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반복문에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쓰일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변수</w:t>
      </w:r>
    </w:p>
    <w:p w:rsidR="00555FC5" w:rsidRDefault="00555FC5" w:rsidP="00555FC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C5DD7">
        <w:rPr>
          <w:rFonts w:hint="eastAsia"/>
          <w:bCs/>
          <w:sz w:val="24"/>
          <w:lang w:eastAsia="ko-KR"/>
        </w:rPr>
        <w:t>int hash_function(char* s)</w:t>
      </w:r>
      <w:r>
        <w:rPr>
          <w:rFonts w:hint="eastAsia"/>
          <w:bCs/>
          <w:sz w:val="24"/>
          <w:lang w:eastAsia="ko-KR"/>
        </w:rPr>
        <w:t>;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C5DD7" w:rsidRPr="001C5DD7" w:rsidRDefault="001C5DD7" w:rsidP="001C5DD7">
      <w:pPr>
        <w:widowControl/>
        <w:snapToGrid w:val="0"/>
        <w:spacing w:line="200" w:lineRule="atLeast"/>
        <w:jc w:val="both"/>
        <w:rPr>
          <w:rFonts w:ascii="바탕" w:cs="굴림"/>
          <w:color w:val="000000"/>
          <w:lang w:eastAsia="ko-KR"/>
        </w:rPr>
      </w:pPr>
      <w:r w:rsidRPr="001C5DD7">
        <w:rPr>
          <w:rFonts w:ascii="바탕" w:hAnsi="바탕" w:cs="굴림" w:hint="eastAsia"/>
          <w:color w:val="000000"/>
          <w:lang w:eastAsia="ko-KR"/>
        </w:rPr>
        <w:t>명령어(mnemonic)을 매개변수로 받아 hash table의 hash buckets의 인덱스를 구해주는 함수이다.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555FC5" w:rsidRPr="00555FC5" w:rsidRDefault="001C5DD7" w:rsidP="00555FC5">
      <w:pPr>
        <w:rPr>
          <w:lang w:eastAsia="ko-KR"/>
        </w:rPr>
      </w:pPr>
      <w:proofErr w:type="gramStart"/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proofErr w:type="gramEnd"/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i, sum;</w:t>
      </w:r>
    </w:p>
    <w:p w:rsidR="00555FC5" w:rsidRDefault="00555FC5" w:rsidP="007A331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7A3318" w:rsidRPr="007A3318">
        <w:rPr>
          <w:bCs/>
          <w:sz w:val="24"/>
          <w:lang w:eastAsia="ko-KR"/>
        </w:rPr>
        <w:t>void OpcodeInput(hashtable **ht)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7A3318" w:rsidRDefault="007A3318" w:rsidP="007A3318">
      <w:pPr>
        <w:rPr>
          <w:lang w:eastAsia="ko-KR"/>
        </w:rPr>
      </w:pP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스트림으로부터</w:t>
      </w:r>
      <w:r>
        <w:rPr>
          <w:rFonts w:hint="eastAsia"/>
          <w:lang w:eastAsia="ko-KR"/>
        </w:rPr>
        <w:t xml:space="preserve"> opcode.txt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해쉬테이블에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</w:p>
    <w:p w:rsidR="007A3318" w:rsidRPr="007A3318" w:rsidRDefault="009A3488" w:rsidP="007A3318">
      <w:pPr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pcode.txt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55FC5" w:rsidRDefault="00555FC5" w:rsidP="00555FC5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7A3318" w:rsidRDefault="007A3318" w:rsidP="007A3318">
      <w:pPr>
        <w:rPr>
          <w:lang w:eastAsia="ko-KR"/>
        </w:rPr>
      </w:pPr>
      <w:r>
        <w:rPr>
          <w:lang w:eastAsia="ko-KR"/>
        </w:rPr>
        <w:tab/>
        <w:t xml:space="preserve">FILE *fp   // </w:t>
      </w:r>
      <w:r>
        <w:rPr>
          <w:rFonts w:hint="eastAsia"/>
          <w:lang w:eastAsia="ko-KR"/>
        </w:rPr>
        <w:t>opcode.txt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파일스트림</w:t>
      </w:r>
    </w:p>
    <w:p w:rsidR="007A3318" w:rsidRDefault="007A3318" w:rsidP="007A3318">
      <w:pPr>
        <w:rPr>
          <w:lang w:eastAsia="ko-KR"/>
        </w:rPr>
      </w:pPr>
      <w:r>
        <w:rPr>
          <w:lang w:eastAsia="ko-KR"/>
        </w:rPr>
        <w:tab/>
        <w:t>char tmpmneo[20];</w:t>
      </w:r>
      <w:r>
        <w:rPr>
          <w:rFonts w:hint="eastAsia"/>
          <w:lang w:eastAsia="ko-KR"/>
        </w:rPr>
        <w:t xml:space="preserve">   // </w:t>
      </w:r>
      <w:proofErr w:type="gramStart"/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임시배열</w:t>
      </w:r>
    </w:p>
    <w:p w:rsidR="007A3318" w:rsidRDefault="007A3318" w:rsidP="007A3318">
      <w:pPr>
        <w:rPr>
          <w:lang w:eastAsia="ko-KR"/>
        </w:rPr>
      </w:pPr>
      <w:r>
        <w:rPr>
          <w:lang w:eastAsia="ko-KR"/>
        </w:rPr>
        <w:tab/>
        <w:t>char tmpname[20];</w:t>
      </w:r>
      <w:r>
        <w:rPr>
          <w:rFonts w:hint="eastAsia"/>
          <w:lang w:eastAsia="ko-KR"/>
        </w:rPr>
        <w:t xml:space="preserve">  // </w:t>
      </w:r>
      <w:r>
        <w:rPr>
          <w:rFonts w:hint="eastAsia"/>
          <w:lang w:eastAsia="ko-KR"/>
        </w:rPr>
        <w:t>맨뒤를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임시배열</w:t>
      </w:r>
    </w:p>
    <w:p w:rsidR="007A3318" w:rsidRDefault="007A3318" w:rsidP="007A3318">
      <w:pPr>
        <w:rPr>
          <w:lang w:eastAsia="ko-KR"/>
        </w:rPr>
      </w:pPr>
      <w:r>
        <w:rPr>
          <w:lang w:eastAsia="ko-KR"/>
        </w:rPr>
        <w:tab/>
        <w:t>char tmpvalue[20];</w:t>
      </w:r>
      <w:r>
        <w:rPr>
          <w:rFonts w:hint="eastAsia"/>
          <w:lang w:eastAsia="ko-KR"/>
        </w:rPr>
        <w:t xml:space="preserve">  // 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임시배열</w:t>
      </w:r>
    </w:p>
    <w:p w:rsidR="007A3318" w:rsidRDefault="007A3318" w:rsidP="007A3318">
      <w:pPr>
        <w:rPr>
          <w:lang w:eastAsia="ko-KR"/>
        </w:rPr>
      </w:pPr>
      <w:r>
        <w:rPr>
          <w:lang w:eastAsia="ko-KR"/>
        </w:rPr>
        <w:lastRenderedPageBreak/>
        <w:tab/>
        <w:t>hashtable *temp, *head;</w:t>
      </w:r>
      <w:r>
        <w:rPr>
          <w:rFonts w:hint="eastAsia"/>
          <w:lang w:eastAsia="ko-KR"/>
        </w:rPr>
        <w:t xml:space="preserve">  // </w:t>
      </w:r>
      <w:r>
        <w:rPr>
          <w:rFonts w:hint="eastAsia"/>
          <w:lang w:eastAsia="ko-KR"/>
        </w:rPr>
        <w:t>해쉬테이블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A3318" w:rsidRDefault="007A3318" w:rsidP="007A3318">
      <w:pPr>
        <w:rPr>
          <w:lang w:eastAsia="ko-KR"/>
        </w:rPr>
      </w:pPr>
      <w:r>
        <w:rPr>
          <w:lang w:eastAsia="ko-KR"/>
        </w:rPr>
        <w:tab/>
        <w:t>int i;</w:t>
      </w:r>
      <w:r>
        <w:rPr>
          <w:rFonts w:hint="eastAsia"/>
          <w:lang w:eastAsia="ko-KR"/>
        </w:rPr>
        <w:t xml:space="preserve">                               //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A3318" w:rsidRPr="00F55BF0" w:rsidRDefault="007A3318" w:rsidP="007A3318">
      <w:pPr>
        <w:rPr>
          <w:lang w:eastAsia="ko-KR"/>
        </w:rPr>
      </w:pPr>
      <w:r>
        <w:rPr>
          <w:lang w:eastAsia="ko-KR"/>
        </w:rPr>
        <w:tab/>
        <w:t>int idx;</w:t>
      </w:r>
      <w:r>
        <w:rPr>
          <w:rFonts w:hint="eastAsia"/>
          <w:lang w:eastAsia="ko-KR"/>
        </w:rPr>
        <w:t xml:space="preserve">                              // </w:t>
      </w:r>
      <w:r>
        <w:rPr>
          <w:rFonts w:hint="eastAsia"/>
          <w:lang w:eastAsia="ko-KR"/>
        </w:rPr>
        <w:t>해쉬테이블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A3318" w:rsidRPr="007A3318" w:rsidRDefault="007A3318" w:rsidP="007A3318">
      <w:pPr>
        <w:rPr>
          <w:lang w:eastAsia="ko-KR"/>
        </w:rPr>
      </w:pPr>
    </w:p>
    <w:p w:rsidR="00F55BF0" w:rsidRDefault="00F55BF0" w:rsidP="00F55BF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9A3488">
        <w:rPr>
          <w:rFonts w:hint="eastAsia"/>
          <w:bCs/>
          <w:sz w:val="24"/>
          <w:lang w:eastAsia="ko-KR"/>
        </w:rPr>
        <w:t>void Opcodelist_print(hashtable* ht)</w:t>
      </w:r>
    </w:p>
    <w:p w:rsidR="009A3488" w:rsidRDefault="00F55BF0" w:rsidP="009A3488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9A3488" w:rsidRPr="009A3488" w:rsidRDefault="009A3488" w:rsidP="009A3488">
      <w:pPr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해쉬테이블을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FE076E" w:rsidRDefault="00FE076E" w:rsidP="00FE076E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9A3488" w:rsidRDefault="009A3488" w:rsidP="009A3488">
      <w:pPr>
        <w:rPr>
          <w:lang w:eastAsia="ko-KR"/>
        </w:rPr>
      </w:pPr>
      <w:proofErr w:type="gramStart"/>
      <w:r>
        <w:rPr>
          <w:lang w:eastAsia="ko-KR"/>
        </w:rPr>
        <w:t>hashtable</w:t>
      </w:r>
      <w:proofErr w:type="gramEnd"/>
      <w:r>
        <w:rPr>
          <w:lang w:eastAsia="ko-KR"/>
        </w:rPr>
        <w:t>* temp;//pointer for searching hash table</w:t>
      </w:r>
    </w:p>
    <w:p w:rsidR="009A3488" w:rsidRPr="009A3488" w:rsidRDefault="009A3488" w:rsidP="009A3488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i;//index</w:t>
      </w:r>
    </w:p>
    <w:p w:rsidR="00F55BF0" w:rsidRDefault="00F55BF0" w:rsidP="009A348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9A3488" w:rsidRPr="009A3488">
        <w:rPr>
          <w:bCs/>
          <w:sz w:val="24"/>
          <w:lang w:eastAsia="ko-KR"/>
        </w:rPr>
        <w:t>int FindOpPrint(char* command, hashtable** ht)</w:t>
      </w:r>
    </w:p>
    <w:p w:rsidR="00FE076E" w:rsidRDefault="00FE076E" w:rsidP="00FE076E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C406F0" w:rsidRPr="00C406F0" w:rsidRDefault="00C406F0" w:rsidP="00C406F0">
      <w:pPr>
        <w:rPr>
          <w:lang w:eastAsia="ko-KR"/>
        </w:rPr>
      </w:pP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opcode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해당되는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FE076E" w:rsidRDefault="00FE076E" w:rsidP="00FE076E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9A3488" w:rsidRDefault="009A3488" w:rsidP="00C406F0">
      <w:pPr>
        <w:ind w:firstLineChars="400" w:firstLine="800"/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index;//index of hash table</w:t>
      </w:r>
    </w:p>
    <w:p w:rsidR="009A3488" w:rsidRDefault="009A3488" w:rsidP="009A3488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tmpname[100];//string of inputing opcode</w:t>
      </w:r>
    </w:p>
    <w:p w:rsidR="009A3488" w:rsidRDefault="009A3488" w:rsidP="009A3488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tmpmeno[100];//string of inputing mnemonic</w:t>
      </w:r>
    </w:p>
    <w:p w:rsidR="009A3488" w:rsidRDefault="009A3488" w:rsidP="009A3488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flag = 0;</w:t>
      </w:r>
    </w:p>
    <w:p w:rsidR="00FE076E" w:rsidRPr="00FE076E" w:rsidRDefault="009A3488" w:rsidP="009A3488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hashtable</w:t>
      </w:r>
      <w:proofErr w:type="gramEnd"/>
      <w:r>
        <w:rPr>
          <w:lang w:eastAsia="ko-KR"/>
        </w:rPr>
        <w:t>* temp;//pointer for searching hash table</w:t>
      </w:r>
    </w:p>
    <w:p w:rsidR="00555FC5" w:rsidRPr="00555FC5" w:rsidRDefault="00555FC5" w:rsidP="00555FC5">
      <w:pPr>
        <w:rPr>
          <w:lang w:eastAsia="ko-KR"/>
        </w:rPr>
      </w:pPr>
    </w:p>
    <w:p w:rsidR="00555FC5" w:rsidRPr="00555FC5" w:rsidRDefault="00555FC5" w:rsidP="00555FC5">
      <w:pPr>
        <w:rPr>
          <w:lang w:eastAsia="ko-KR"/>
        </w:rPr>
      </w:pPr>
    </w:p>
    <w:p w:rsidR="00792326" w:rsidRPr="00792326" w:rsidRDefault="00792326" w:rsidP="00792326">
      <w:pPr>
        <w:tabs>
          <w:tab w:val="left" w:pos="1140"/>
        </w:tabs>
        <w:rPr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9A3488" w:rsidRPr="009A3488" w:rsidRDefault="009A3488" w:rsidP="009A3488">
      <w:pPr>
        <w:rPr>
          <w:lang w:eastAsia="ko-KR"/>
        </w:rPr>
      </w:pP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</w:t>
      </w:r>
      <w:r>
        <w:rPr>
          <w:rFonts w:hint="eastAsia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E21195" w:rsidRDefault="00C406F0" w:rsidP="006070F7">
      <w:pPr>
        <w:rPr>
          <w:lang w:eastAsia="ko-KR"/>
        </w:rPr>
      </w:pPr>
      <w:r>
        <w:rPr>
          <w:rFonts w:hint="eastAsia"/>
          <w:lang w:eastAsia="ko-KR"/>
        </w:rPr>
        <w:t>20141603</w:t>
      </w:r>
      <w:proofErr w:type="gramStart"/>
      <w:r>
        <w:rPr>
          <w:rFonts w:hint="eastAsia"/>
          <w:lang w:eastAsia="ko-KR"/>
        </w:rPr>
        <w:t>.h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&lt;stdio.h&gt;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&lt;string.h&gt;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&lt;stdlib.h&gt;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&lt;ctype.h&gt;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#include&lt;sys/stat.h&gt;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#include&lt;dirent.h&gt;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typedef</w:t>
      </w:r>
      <w:proofErr w:type="gramEnd"/>
      <w:r>
        <w:rPr>
          <w:lang w:eastAsia="ko-KR"/>
        </w:rPr>
        <w:t xml:space="preserve"> struct node{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cnt;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name[90];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node *link;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}Node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rFonts w:hint="eastAsia"/>
          <w:lang w:eastAsia="ko-KR"/>
        </w:rPr>
        <w:t xml:space="preserve">typedef struct hash // hash table </w:t>
      </w:r>
      <w:r>
        <w:rPr>
          <w:rFonts w:hint="eastAsia"/>
          <w:lang w:eastAsia="ko-KR"/>
        </w:rPr>
        <w:t>공간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mneo[100];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value;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name[100];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hash *next;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}hashtable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rtrim(char* s);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ltrim(char *s);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trim(char *s);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FindValidDumpInput(char *str);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help();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dir();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MakeHistory(Node **hs, char *str);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PrintHistory(Node *hs, int cnt);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Dump(unsigned char **Memory, char *str, int spoint, int end);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EditMemory(unsigned char **Memory, int address, int value);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fill(unsigned char **Memory, int startA, int endA, int value);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hash_function(char *s);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OpcodeInput(hashtable **ht);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Opcodelist_print(hashtable** ht);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FindOpPrint(char *command,hashtable **ht);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rFonts w:hint="eastAsia"/>
          <w:lang w:eastAsia="ko-KR"/>
        </w:rPr>
        <w:t>20141603</w:t>
      </w:r>
      <w:proofErr w:type="gramStart"/>
      <w:r>
        <w:rPr>
          <w:rFonts w:hint="eastAsia"/>
          <w:lang w:eastAsia="ko-KR"/>
        </w:rPr>
        <w:t>.c</w:t>
      </w:r>
      <w:proofErr w:type="gramEnd"/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&lt;stdio.h&gt;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&lt;stdlib.h&gt;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&lt;string.h&gt;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&lt;dirent.h&gt;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&lt;sys/stat.h&gt;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#include "20141603.h"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rtrim(char* s)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t[90];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*end;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 xml:space="preserve">t, s);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end</w:t>
      </w:r>
      <w:proofErr w:type="gramEnd"/>
      <w:r>
        <w:rPr>
          <w:lang w:eastAsia="ko-KR"/>
        </w:rPr>
        <w:t xml:space="preserve"> = t + strlen(t) - 1;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(end != t &amp;&amp; isspace(*end))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end--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*(end + 1) = '\0';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s = 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s;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//terminate blank in the right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ltrim(char *s)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begin;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begin</w:t>
      </w:r>
      <w:proofErr w:type="gramEnd"/>
      <w:r>
        <w:rPr>
          <w:lang w:eastAsia="ko-KR"/>
        </w:rPr>
        <w:t xml:space="preserve"> = s;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(*begin != '\0')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(isspace(*begin))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begin</w:t>
      </w:r>
      <w:proofErr w:type="gramEnd"/>
      <w:r>
        <w:rPr>
          <w:lang w:eastAsia="ko-KR"/>
        </w:rPr>
        <w:t>++;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 = begin;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s;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>// terminate blank in the left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>* trim(char *s)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rtrim(ltrim(s));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 terminate blank in the left and right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FindValidDumpInput(char *str)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dflag = 0; // flag for the finding valid input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len;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lens, lene,leni;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bflag = 0; // flag for the blank between the hexadecimal numbers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start[30];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end[30];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imm[30];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junk[30];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 xml:space="preserve">// strings for sscanf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str, "%s %[^\n]", junk, start);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start, trim(start));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len</w:t>
      </w:r>
      <w:proofErr w:type="gramEnd"/>
      <w:r>
        <w:rPr>
          <w:lang w:eastAsia="ko-KR"/>
        </w:rPr>
        <w:t xml:space="preserve"> = strlen(start);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(start[i] == ',')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dflag</w:t>
      </w:r>
      <w:proofErr w:type="gramEnd"/>
      <w:r>
        <w:rPr>
          <w:lang w:eastAsia="ko-KR"/>
        </w:rPr>
        <w:t xml:space="preserve"> = 3;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dflag</w:t>
      </w:r>
      <w:proofErr w:type="gramEnd"/>
      <w:r>
        <w:rPr>
          <w:lang w:eastAsia="ko-KR"/>
        </w:rPr>
        <w:t xml:space="preserve"> = 2;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if there is ',</w:t>
      </w:r>
      <w:proofErr w:type="gramStart"/>
      <w:r>
        <w:rPr>
          <w:lang w:eastAsia="ko-KR"/>
        </w:rPr>
        <w:t>' ,</w:t>
      </w:r>
      <w:proofErr w:type="gramEnd"/>
      <w:r>
        <w:rPr>
          <w:lang w:eastAsia="ko-KR"/>
        </w:rPr>
        <w:t xml:space="preserve"> dflag =3 , if not dflag = 2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(dflag == 2)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lens</w:t>
      </w:r>
      <w:proofErr w:type="gramEnd"/>
      <w:r>
        <w:rPr>
          <w:lang w:eastAsia="ko-KR"/>
        </w:rPr>
        <w:t xml:space="preserve"> = strlen(start);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lens;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((start[i] &lt;= '9'&amp;&amp;start[i] &gt;= '0') || (start[i] &lt;= 'F'&amp;&amp;start[i] &gt;= 'A') || (start[i] &lt;= 'f'&amp;&amp;start[i] &gt;= 'a'))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   // if the character is number or alphabet a to f, A to F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(start[i] == ' ' || start[i] ==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  //if there is blank between the hexadeciaml numbers like 2 3, make the bflag = -1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(start[i] == ',')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dflag</w:t>
      </w:r>
      <w:proofErr w:type="gramEnd"/>
      <w:r>
        <w:rPr>
          <w:lang w:eastAsia="ko-KR"/>
        </w:rPr>
        <w:t xml:space="preserve"> = 3;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(bflag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for the dump start and case that dump start, which is not valid Input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(dflag == 3)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str, "%s %[^,] %*c %[^\n]", junk, start, end);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lens</w:t>
      </w:r>
      <w:proofErr w:type="gramEnd"/>
      <w:r>
        <w:rPr>
          <w:lang w:eastAsia="ko-KR"/>
        </w:rPr>
        <w:t xml:space="preserve"> = strlen(start);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lene</w:t>
      </w:r>
      <w:proofErr w:type="gramEnd"/>
      <w:r>
        <w:rPr>
          <w:lang w:eastAsia="ko-KR"/>
        </w:rPr>
        <w:t xml:space="preserve"> = strlen(end);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lens;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((start[i] &lt;= '9'&amp;&amp;start[i] &gt;= '0') || (start[i] &lt;= 'F'&amp;&amp;start[i] &gt;= 'A') || (start[i] &lt;= 'f'&amp;&amp;start[i] &gt;= 'a'))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 character is number or alphabet a to f, A to F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(start[i] == ' ' || start[i] ==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  //if there is blank between the hexadeciaml numbers like 2 3, make the bflag = -1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(bflag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lene;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((end[i] &lt;= '9'&amp;&amp;end[i] &gt;= '0') || (end[i] &lt;= 'F'&amp;&amp;end[i] &gt;= 'A')|| (end[i] &lt;= 'f'&amp;&amp;end[i] &gt;= 'a'))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  <w:r>
        <w:rPr>
          <w:lang w:eastAsia="ko-KR"/>
        </w:rPr>
        <w:tab/>
        <w:t xml:space="preserve">// if the character is number or alphabet a to f, A to F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(end[i] == ' ' || end[i] ==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//if there is blank between the hexadeciaml numbers like 2 3, make the bflag = -1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(end[i] == ',')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dflag</w:t>
      </w:r>
      <w:proofErr w:type="gramEnd"/>
      <w:r>
        <w:rPr>
          <w:lang w:eastAsia="ko-KR"/>
        </w:rPr>
        <w:t xml:space="preserve"> = 4;  // in case of fill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(bflag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}  /</w:t>
      </w:r>
      <w:proofErr w:type="gramEnd"/>
      <w:r>
        <w:rPr>
          <w:lang w:eastAsia="ko-KR"/>
        </w:rPr>
        <w:t xml:space="preserve">/for the dump start,end and edit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(dflag == 4)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str, "%s %[^,] %*c %[^,] %*c %[^\n]", junk, start, end, imm);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lens</w:t>
      </w:r>
      <w:proofErr w:type="gramEnd"/>
      <w:r>
        <w:rPr>
          <w:lang w:eastAsia="ko-KR"/>
        </w:rPr>
        <w:t xml:space="preserve"> = strlen(start);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lene</w:t>
      </w:r>
      <w:proofErr w:type="gramEnd"/>
      <w:r>
        <w:rPr>
          <w:lang w:eastAsia="ko-KR"/>
        </w:rPr>
        <w:t xml:space="preserve"> = strlen(end);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leni</w:t>
      </w:r>
      <w:proofErr w:type="gramEnd"/>
      <w:r>
        <w:rPr>
          <w:lang w:eastAsia="ko-KR"/>
        </w:rPr>
        <w:t xml:space="preserve"> = strlen(imm);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lens;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((start[i] &lt;= '9'&amp;&amp;start[i] &gt;= '0') || (start[i] &lt;= 'F'&amp;&amp;start[i] &gt;= 'A')||(start[i]&lt;='f'&amp;&amp;start[i]&gt;='a'))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  <w:r>
        <w:rPr>
          <w:lang w:eastAsia="ko-KR"/>
        </w:rPr>
        <w:tab/>
      </w:r>
      <w:r>
        <w:rPr>
          <w:lang w:eastAsia="ko-KR"/>
        </w:rPr>
        <w:tab/>
        <w:t xml:space="preserve">// if the character is number or alphabet a to f, A to F </w:t>
      </w: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(start[i] == ' ' || start[i] ==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//if there is blank between the hexadeciaml numbers like 2 3, make the bflag = -1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(bflag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lene;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((end[i] &lt;= '9'&amp;&amp;end[i] &gt;= '0') || (end[i] &lt;= 'F'&amp;&amp;end[i] &gt;= 'A')||(end[i]&lt;='f'&amp;&amp;end[i]&gt;='a'))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the character is number or alphabet a to f, A to F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(end[i] == ' ' || end[i] ==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there is blank between the hexadeciaml numbers like 2 3, make the bflag = -1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leni;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((imm[i] &lt;= '9'&amp;&amp;imm[i] &gt;= '0') || (imm[i] &lt;= 'F'&amp;&amp;imm[i] &gt;= 'A')||(imm[i]&lt;='f'&amp;&amp;imm[i]&gt;='a'))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</w:t>
      </w:r>
      <w:proofErr w:type="gramEnd"/>
      <w:r>
        <w:rPr>
          <w:lang w:eastAsia="ko-KR"/>
        </w:rPr>
        <w:t>;</w:t>
      </w:r>
      <w:r>
        <w:rPr>
          <w:lang w:eastAsia="ko-KR"/>
        </w:rPr>
        <w:tab/>
      </w:r>
      <w:r>
        <w:rPr>
          <w:lang w:eastAsia="ko-KR"/>
        </w:rPr>
        <w:tab/>
        <w:t>// if the character is number or alphabet a to f, A to F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(imm[i] == ' ' || imm[i] ==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//if there is blank between the hexadeciaml numbers like 2 3, make the bflag = -1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bflag</w:t>
      </w:r>
      <w:proofErr w:type="gramEnd"/>
      <w:r>
        <w:rPr>
          <w:lang w:eastAsia="ko-KR"/>
        </w:rPr>
        <w:t xml:space="preserve"> =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(bflag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4;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(dflag == 2)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2;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(dflag == 3)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3;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 xml:space="preserve">// find the valid input and if it is valid, return proper </w:t>
      </w:r>
      <w:proofErr w:type="gramStart"/>
      <w:r>
        <w:rPr>
          <w:lang w:eastAsia="ko-KR"/>
        </w:rPr>
        <w:t>flag .</w:t>
      </w:r>
      <w:proofErr w:type="gram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not, return -1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help()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"h[elp]\n");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"d[ir]\n");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"q[uit]\n");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"hi[story]\n");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"du[mp] [start , end]\n");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"e[dit] address, value\n");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"f[ill] start , end, value\n");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"reset\n");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 mnemonic\n");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"opcodelist\n");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>// function for printing the available commands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dir()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DIR *di = NULL;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dirent *din = NULL;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struct</w:t>
      </w:r>
      <w:proofErr w:type="gramEnd"/>
      <w:r>
        <w:rPr>
          <w:lang w:eastAsia="ko-KR"/>
        </w:rPr>
        <w:t xml:space="preserve"> stat dimo;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di</w:t>
      </w:r>
      <w:proofErr w:type="gramEnd"/>
      <w:r>
        <w:rPr>
          <w:lang w:eastAsia="ko-KR"/>
        </w:rPr>
        <w:t xml:space="preserve"> = opendir(".");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(;;)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din</w:t>
      </w:r>
      <w:proofErr w:type="gramEnd"/>
      <w:r>
        <w:rPr>
          <w:lang w:eastAsia="ko-KR"/>
        </w:rPr>
        <w:t xml:space="preserve"> = readdir(di);                  // to the opendir one, read the first one, after we recall the readdir, it will read next one each time.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(din == NULL)break;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lstat(</w:t>
      </w:r>
      <w:proofErr w:type="gramEnd"/>
      <w:r>
        <w:rPr>
          <w:lang w:eastAsia="ko-KR"/>
        </w:rPr>
        <w:t>din-&gt;d_name, &amp;dimo);            //returns information about the link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"%s", din-&gt;d_name);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(S_ISDIR(dimo.st_mode))printf("/");                  // distinguish whether it is a directory file .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directroy put /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(dimo.st_mode &amp; S_IXUSR)printf("*");             // if file put *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"\t");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 function for printing existing file in the directory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MakeHistory(Node **hs, char *str)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Node *temp;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(Node*)malloc(sizeof(Node));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temp-&gt;name, str);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-&gt;link = NULL;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Node* tmp;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((*hs) == NULL)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(*hs) = temp;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if history node is empty, make the temp node directly link to it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(tmp = (*hs); tmp-&gt;link != NULL; tmp = tmp-&gt;link);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tmp</w:t>
      </w:r>
      <w:proofErr w:type="gramEnd"/>
      <w:r>
        <w:rPr>
          <w:lang w:eastAsia="ko-KR"/>
        </w:rPr>
        <w:t>-&gt;link = temp;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 xml:space="preserve">}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if there is any existing node, put temp node at the end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for make the array of the effective command by using linked list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PrintHistory(Node *hs, int cnt)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Node *temp;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(Node*)malloc(sizeof(Node));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(temp = hs-&gt;link; temp != NULL; temp = temp-&gt;link)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"%d : %s\n", cnt, temp-&gt;name);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cnt</w:t>
      </w:r>
      <w:proofErr w:type="gramEnd"/>
      <w:r>
        <w:rPr>
          <w:lang w:eastAsia="ko-KR"/>
        </w:rPr>
        <w:t>++;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temp);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 function for printing the commands that is in the history node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Dump(unsigned char **Memory,char *str,int spoint,int end)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memv;  // variable to show memory address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i, j;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srow, erow, scol,ecol;   //variables for the row and col number of the startpoint and the endpoint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epoint;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enddot;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startid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(spoint &lt; 0 || spoint &gt; 1048575)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"This is not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if the startpoint is not in the available range, print the error message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epoint</w:t>
      </w:r>
      <w:proofErr w:type="gramEnd"/>
      <w:r>
        <w:rPr>
          <w:lang w:eastAsia="ko-KR"/>
        </w:rPr>
        <w:t xml:space="preserve"> = spoint + 159;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 // in case of dump, dump %x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epoint</w:t>
      </w:r>
      <w:proofErr w:type="gramEnd"/>
      <w:r>
        <w:rPr>
          <w:lang w:eastAsia="ko-KR"/>
        </w:rPr>
        <w:t xml:space="preserve"> = end; // in case of dump %x,%x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 &gt; 1048575)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"This is not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-1;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if the endpoint is bigger than existing, print error message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startid</w:t>
      </w:r>
      <w:proofErr w:type="gramEnd"/>
      <w:r>
        <w:rPr>
          <w:lang w:eastAsia="ko-KR"/>
        </w:rPr>
        <w:t xml:space="preserve"> = epoint + 1;   // next start will be epoint+1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srow</w:t>
      </w:r>
      <w:proofErr w:type="gramEnd"/>
      <w:r>
        <w:rPr>
          <w:lang w:eastAsia="ko-KR"/>
        </w:rPr>
        <w:t xml:space="preserve"> = spoint /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scol</w:t>
      </w:r>
      <w:proofErr w:type="gramEnd"/>
      <w:r>
        <w:rPr>
          <w:lang w:eastAsia="ko-KR"/>
        </w:rPr>
        <w:t xml:space="preserve"> = spoint %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(epoint &gt; 1048575)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epoint</w:t>
      </w:r>
      <w:proofErr w:type="gramEnd"/>
      <w:r>
        <w:rPr>
          <w:lang w:eastAsia="ko-KR"/>
        </w:rPr>
        <w:t xml:space="preserve"> = 1048575;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erow</w:t>
      </w:r>
      <w:proofErr w:type="gramEnd"/>
      <w:r>
        <w:rPr>
          <w:lang w:eastAsia="ko-KR"/>
        </w:rPr>
        <w:t xml:space="preserve"> = epoint /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ecol</w:t>
      </w:r>
      <w:proofErr w:type="gramEnd"/>
      <w:r>
        <w:rPr>
          <w:lang w:eastAsia="ko-KR"/>
        </w:rPr>
        <w:t xml:space="preserve"> = epoint %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find the col and row of the startpoint, also endpoint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memv</w:t>
      </w:r>
      <w:proofErr w:type="gramEnd"/>
      <w:r>
        <w:rPr>
          <w:lang w:eastAsia="ko-KR"/>
        </w:rPr>
        <w:t xml:space="preserve"> = srow * 16;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srow; i &lt; erow + 1;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 == srow)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(srow == erow)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enddot</w:t>
      </w:r>
      <w:proofErr w:type="gramEnd"/>
      <w:r>
        <w:rPr>
          <w:lang w:eastAsia="ko-KR"/>
        </w:rPr>
        <w:t xml:space="preserve"> = ecol;   // if the srow and erow are the same, enddot will be ecol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enddot</w:t>
      </w:r>
      <w:proofErr w:type="gramEnd"/>
      <w:r>
        <w:rPr>
          <w:lang w:eastAsia="ko-KR"/>
        </w:rPr>
        <w:t xml:space="preserve"> = 15;     // if srow!=erow ,  enddot should be the end of the line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 ", memv);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memv</w:t>
      </w:r>
      <w:proofErr w:type="gramEnd"/>
      <w:r>
        <w:rPr>
          <w:lang w:eastAsia="ko-KR"/>
        </w:rPr>
        <w:t xml:space="preserve"> +=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scol;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 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scol; j &lt; enddot + 1;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 ", Memory[i][j]);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</w:t>
      </w:r>
      <w:r>
        <w:rPr>
          <w:lang w:eastAsia="ko-KR"/>
        </w:rPr>
        <w:tab/>
        <w:t>;");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scol;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scol; j &lt; enddot+1;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(32 &lt;= Memory[i][j] &amp;&amp; Memory[i][j] &lt;= 126)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 Memory[i][j]);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  // if it is in the range, print the character if it is in available range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enddot + 1; j &lt; 16;j++)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if it is not in the </w:t>
      </w:r>
      <w:proofErr w:type="gramStart"/>
      <w:r>
        <w:rPr>
          <w:lang w:eastAsia="ko-KR"/>
        </w:rPr>
        <w:t>range ,</w:t>
      </w:r>
      <w:proofErr w:type="gramEnd"/>
      <w:r>
        <w:rPr>
          <w:lang w:eastAsia="ko-KR"/>
        </w:rPr>
        <w:t xml:space="preserve"> print it '.'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(i == erow)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 ", memv);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memv</w:t>
      </w:r>
      <w:proofErr w:type="gramEnd"/>
      <w:r>
        <w:rPr>
          <w:lang w:eastAsia="ko-KR"/>
        </w:rPr>
        <w:t xml:space="preserve"> +=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ecol + 1;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 ", Memory[i][j]);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ecol + 1; j &lt; 16;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   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</w:t>
      </w:r>
      <w:r>
        <w:rPr>
          <w:lang w:eastAsia="ko-KR"/>
        </w:rPr>
        <w:tab/>
        <w:t>;");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ecol + 1;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(32 &lt;= Memory[i][j] &amp;&amp; Memory[i][j] &lt;= 126)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 Memory[i][j]);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  <w:t>// if it is in the range, print the character if it is in available range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ecol + 1; j &lt; 16;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it is not in the range , print it '.'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"%05X  ", memv);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memv</w:t>
      </w:r>
      <w:proofErr w:type="gramEnd"/>
      <w:r>
        <w:rPr>
          <w:lang w:eastAsia="ko-KR"/>
        </w:rPr>
        <w:t xml:space="preserve"> +=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16;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"%02X  ", Memory[i][j]);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</w:t>
      </w:r>
      <w:r>
        <w:rPr>
          <w:lang w:eastAsia="ko-KR"/>
        </w:rPr>
        <w:tab/>
        <w:t>;");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16;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(32 &lt;= Memory[i][j] &amp;&amp; Memory[i][j] &lt;= 126)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"%c", Memory[i][j]);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".");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  <w:t>// if it is in the range, print the character if it is in available range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startid;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 function that is used in the case of dump, dump %x, and dump %x</w:t>
      </w:r>
      <w:proofErr w:type="gramStart"/>
      <w:r>
        <w:rPr>
          <w:lang w:eastAsia="ko-KR"/>
        </w:rPr>
        <w:t>,%</w:t>
      </w:r>
      <w:proofErr w:type="gramEnd"/>
      <w:r>
        <w:rPr>
          <w:lang w:eastAsia="ko-KR"/>
        </w:rPr>
        <w:t>x.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 use range to print appropriate characters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 print error message if startpoint or the endpoint is not in the available range.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EditMemory(unsigned char **Memory, int address, int value)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Tarrow, Tarcol;  //Target address's row and col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(value &lt; 0 || value &gt; 255)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"This value is not in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(address &lt; 0 || address &gt; 1048575)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"Address is not in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Tarrow= address /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Tarcol = address %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Tarrow][Tarcol] = value;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for edit value in the target address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//print error message if the value or the target address is not in the range.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fill(unsigned char **Memory, int startA, int endA, int value)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srow, scol;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erow, ecol;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enddot;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i, j;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 xml:space="preserve">//int tmp, </w:t>
      </w:r>
      <w:proofErr w:type="gramStart"/>
      <w:r>
        <w:rPr>
          <w:lang w:eastAsia="ko-KR"/>
        </w:rPr>
        <w:t>val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(startA &lt; 0 || 1048575 &lt; startA)//error input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"Startpoint is not in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(endA &lt; 0 || 1048575 &lt; endA)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"Endpoint is not in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(endA &lt; startA)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"Startpoint should be smaller than the Endpoint!\n");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(value &lt; 0 || 255 &lt; value)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"Value is not in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srow</w:t>
      </w:r>
      <w:proofErr w:type="gramEnd"/>
      <w:r>
        <w:rPr>
          <w:lang w:eastAsia="ko-KR"/>
        </w:rPr>
        <w:t xml:space="preserve"> = startA /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scol</w:t>
      </w:r>
      <w:proofErr w:type="gramEnd"/>
      <w:r>
        <w:rPr>
          <w:lang w:eastAsia="ko-KR"/>
        </w:rPr>
        <w:t xml:space="preserve"> = startA %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erow</w:t>
      </w:r>
      <w:proofErr w:type="gramEnd"/>
      <w:r>
        <w:rPr>
          <w:lang w:eastAsia="ko-KR"/>
        </w:rPr>
        <w:t xml:space="preserve"> = endA /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ecol</w:t>
      </w:r>
      <w:proofErr w:type="gramEnd"/>
      <w:r>
        <w:rPr>
          <w:lang w:eastAsia="ko-KR"/>
        </w:rPr>
        <w:t xml:space="preserve"> = endA % 16;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find the row and the col of the startpoint and the endpoint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srow; i &lt; erow + 1;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 == srow)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(srow == erow)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enddot</w:t>
      </w:r>
      <w:proofErr w:type="gramEnd"/>
      <w:r>
        <w:rPr>
          <w:lang w:eastAsia="ko-KR"/>
        </w:rPr>
        <w:t xml:space="preserve"> = ecol;     // if srow==erow , enddot should be the ecol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enddot</w:t>
      </w:r>
      <w:proofErr w:type="gramEnd"/>
      <w:r>
        <w:rPr>
          <w:lang w:eastAsia="ko-KR"/>
        </w:rPr>
        <w:t xml:space="preserve"> = 15;        // if not, we should print the end of the line so enddot is 15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scol; j &lt; enddot + 1;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</w:t>
      </w:r>
      <w:proofErr w:type="gramStart"/>
      <w:r>
        <w:rPr>
          <w:lang w:eastAsia="ko-KR"/>
        </w:rPr>
        <w:t>][</w:t>
      </w:r>
      <w:proofErr w:type="gramEnd"/>
      <w:r>
        <w:rPr>
          <w:lang w:eastAsia="ko-KR"/>
        </w:rPr>
        <w:t>j] = value;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fill the value in the memory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(i == erow)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ecol + 1;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</w:t>
      </w:r>
      <w:proofErr w:type="gramStart"/>
      <w:r>
        <w:rPr>
          <w:lang w:eastAsia="ko-KR"/>
        </w:rPr>
        <w:t>][</w:t>
      </w:r>
      <w:proofErr w:type="gramEnd"/>
      <w:r>
        <w:rPr>
          <w:lang w:eastAsia="ko-KR"/>
        </w:rPr>
        <w:t>j] = value;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fill the value in the memory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j=0;j&lt;16;j++)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</w:t>
      </w:r>
      <w:proofErr w:type="gramStart"/>
      <w:r>
        <w:rPr>
          <w:lang w:eastAsia="ko-KR"/>
        </w:rPr>
        <w:t>][</w:t>
      </w:r>
      <w:proofErr w:type="gramEnd"/>
      <w:r>
        <w:rPr>
          <w:lang w:eastAsia="ko-KR"/>
        </w:rPr>
        <w:t>j] = value;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//fill the value in the memory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for fill value in the given range of the address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//print error message if value or startpoint or endpoint is not in available address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//print error message if startpoint is bigger than the endpoint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hash_function(char *s)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i, sum;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0, sum = 0; i &lt;strlen(s);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sum</w:t>
      </w:r>
      <w:proofErr w:type="gramEnd"/>
      <w:r>
        <w:rPr>
          <w:lang w:eastAsia="ko-KR"/>
        </w:rPr>
        <w:t xml:space="preserve"> += s[i];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sum % 20;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for the hash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OpcodeInput(hashtable **ht)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 xml:space="preserve">FILE *fp = </w:t>
      </w:r>
      <w:proofErr w:type="gramStart"/>
      <w:r>
        <w:rPr>
          <w:lang w:eastAsia="ko-KR"/>
        </w:rPr>
        <w:t>fopen(</w:t>
      </w:r>
      <w:proofErr w:type="gramEnd"/>
      <w:r>
        <w:rPr>
          <w:lang w:eastAsia="ko-KR"/>
        </w:rPr>
        <w:t>"opcode.txt", "r");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tmpmneo[20];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tmpname[20];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tmpvalue[20];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hashtable</w:t>
      </w:r>
      <w:proofErr w:type="gramEnd"/>
      <w:r>
        <w:rPr>
          <w:lang w:eastAsia="ko-KR"/>
        </w:rPr>
        <w:t xml:space="preserve"> *temp, *head;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idx;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(fp == NULL)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"There is no opcode.txt!!\n");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Print Error message if there is no such opcode.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20;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ht[</w:t>
      </w:r>
      <w:proofErr w:type="gramEnd"/>
      <w:r>
        <w:rPr>
          <w:lang w:eastAsia="ko-KR"/>
        </w:rPr>
        <w:t>i] = NULL;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//make the head of the hashtable NULL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(fscanf(fp,"%s %s %s",tmpvalue,tmpmneo,tmpname)!=EOF) // do fscanf until there is nothing.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(hashtable*)malloc(sizeof(hashtable));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>-&gt;next = NULL;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temp-&gt;mneo, tmpmneo);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temp-&gt;name, tmpname);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tmpvalue, "%x", &amp;temp-&gt;value);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idx</w:t>
      </w:r>
      <w:proofErr w:type="gramEnd"/>
      <w:r>
        <w:rPr>
          <w:lang w:eastAsia="ko-KR"/>
        </w:rPr>
        <w:t xml:space="preserve"> = hash_function(temp-&gt;mneo);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//fill the tempnode by the data given by the file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(ht[idx] == NULL)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ht[</w:t>
      </w:r>
      <w:proofErr w:type="gramEnd"/>
      <w:r>
        <w:rPr>
          <w:lang w:eastAsia="ko-KR"/>
        </w:rPr>
        <w:t>idx] = temp;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put tempnode at the front of the idx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head</w:t>
      </w:r>
      <w:proofErr w:type="gramEnd"/>
      <w:r>
        <w:rPr>
          <w:lang w:eastAsia="ko-KR"/>
        </w:rPr>
        <w:t xml:space="preserve"> = ht[idx];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(;;)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(head-&gt;next == NULL)break;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head</w:t>
      </w:r>
      <w:proofErr w:type="gramEnd"/>
      <w:r>
        <w:rPr>
          <w:lang w:eastAsia="ko-KR"/>
        </w:rPr>
        <w:t xml:space="preserve"> = head-&gt;next;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head</w:t>
      </w:r>
      <w:proofErr w:type="gramEnd"/>
      <w:r>
        <w:rPr>
          <w:lang w:eastAsia="ko-KR"/>
        </w:rPr>
        <w:t>-&gt;next = temp;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 if there exist node int the front, put the </w:t>
      </w:r>
      <w:proofErr w:type="gramStart"/>
      <w:r>
        <w:rPr>
          <w:lang w:eastAsia="ko-KR"/>
        </w:rPr>
        <w:t>newnode(</w:t>
      </w:r>
      <w:proofErr w:type="gramEnd"/>
      <w:r>
        <w:rPr>
          <w:lang w:eastAsia="ko-KR"/>
        </w:rPr>
        <w:t>temp) in the back.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fclose(</w:t>
      </w:r>
      <w:proofErr w:type="gramEnd"/>
      <w:r>
        <w:rPr>
          <w:lang w:eastAsia="ko-KR"/>
        </w:rPr>
        <w:t>fp);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for make the opcode hash table by using linked list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//put the hash struct in the appropriate position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void</w:t>
      </w:r>
      <w:proofErr w:type="gramEnd"/>
      <w:r>
        <w:rPr>
          <w:lang w:eastAsia="ko-KR"/>
        </w:rPr>
        <w:t xml:space="preserve"> Opcodelist_print(hashtable** ht)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hashtable</w:t>
      </w:r>
      <w:proofErr w:type="gramEnd"/>
      <w:r>
        <w:rPr>
          <w:lang w:eastAsia="ko-KR"/>
        </w:rPr>
        <w:t>* temp;//pointer for searching hash table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i;//index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(hashtable*)malloc(sizeof(hashtable));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i&lt;20; i++)//printing the hash table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"%d : ", i);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(temp = ht[i]; temp != NULL; temp = temp-&gt;next)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"[%s, %X]", temp-&gt;mneo, temp-&gt;value);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(temp-&gt;next != NULL)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 -&gt; 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for printing the existing opcodes in the hash table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FindOpPrint(char* command, hashtable** ht)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index;//index of hash table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tmpname[100];//string of inputing opcode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tmpmeno[100];//string of inputing mnemonic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flag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hashtable</w:t>
      </w:r>
      <w:proofErr w:type="gramEnd"/>
      <w:r>
        <w:rPr>
          <w:lang w:eastAsia="ko-KR"/>
        </w:rPr>
        <w:t>* temp;//pointer for searching hash table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index</w:t>
      </w:r>
      <w:proofErr w:type="gramEnd"/>
      <w:r>
        <w:rPr>
          <w:lang w:eastAsia="ko-KR"/>
        </w:rPr>
        <w:t xml:space="preserve">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command, "%s%s", tmpname, tmpmeno);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index</w:t>
      </w:r>
      <w:proofErr w:type="gramEnd"/>
      <w:r>
        <w:rPr>
          <w:lang w:eastAsia="ko-KR"/>
        </w:rPr>
        <w:t xml:space="preserve"> = hash_function(tmpmeno);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temp</w:t>
      </w:r>
      <w:proofErr w:type="gramEnd"/>
      <w:r>
        <w:rPr>
          <w:lang w:eastAsia="ko-KR"/>
        </w:rPr>
        <w:t xml:space="preserve"> = ht[index];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(temp = ht[index]; temp != NULL; temp = temp-&gt;next)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(strcmp(temp-&gt;mneo, tmpmeno) == 0)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flag</w:t>
      </w:r>
      <w:proofErr w:type="gramEnd"/>
      <w:r>
        <w:rPr>
          <w:lang w:eastAsia="ko-KR"/>
        </w:rPr>
        <w:t xml:space="preserve"> = 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search in the hash if there is same name of integer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(flag == 0)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if there is no such name, return 0 for the failure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"opcode is %X\n", temp-&gt;value);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1;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// if there is such name, return 1 for the success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//function that finds the opcode from the input command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 xml:space="preserve">// if there is same thing in hash table, print.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not, return 0</w:t>
      </w:r>
    </w:p>
    <w:p w:rsidR="00C406F0" w:rsidRDefault="00C406F0" w:rsidP="00C406F0">
      <w:pPr>
        <w:rPr>
          <w:lang w:eastAsia="ko-KR"/>
        </w:rPr>
      </w:pP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main(void)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i, j;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len;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cnt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dstart=0;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epoint;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spoint;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addr;  //for edit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value; // for edit and fill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startA, endA; //  address for fill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opflag;    // flag for the opcode -&gt; if true return 1, else return 0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*command;    // char string to put input without blanks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*input;      // input string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Node *hs;         //Node for histroy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int</w:t>
      </w:r>
      <w:proofErr w:type="gramEnd"/>
      <w:r>
        <w:rPr>
          <w:lang w:eastAsia="ko-KR"/>
        </w:rPr>
        <w:t xml:space="preserve"> flag=0;        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unsigned</w:t>
      </w:r>
      <w:proofErr w:type="gramEnd"/>
      <w:r>
        <w:rPr>
          <w:lang w:eastAsia="ko-KR"/>
        </w:rPr>
        <w:t xml:space="preserve"> char **Memory;       //Memory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junk[45];                // use in sscanf for the mneomonics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stp[45];                 // use in sscanf for the first string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edp[45];                 // use in sscanf for the middle string in fill, end string in edit and dump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char</w:t>
      </w:r>
      <w:proofErr w:type="gramEnd"/>
      <w:r>
        <w:rPr>
          <w:lang w:eastAsia="ko-KR"/>
        </w:rPr>
        <w:t xml:space="preserve"> valp[45];                // use in sscanf for the end string in fill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hashtable</w:t>
      </w:r>
      <w:proofErr w:type="gramEnd"/>
      <w:r>
        <w:rPr>
          <w:lang w:eastAsia="ko-KR"/>
        </w:rPr>
        <w:t xml:space="preserve"> *ht[20];            // hash for the mneomonics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hs</w:t>
      </w:r>
      <w:proofErr w:type="gramEnd"/>
      <w:r>
        <w:rPr>
          <w:lang w:eastAsia="ko-KR"/>
        </w:rPr>
        <w:t xml:space="preserve"> = (Node*)malloc(sizeof(Node));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hs</w:t>
      </w:r>
      <w:proofErr w:type="gramEnd"/>
      <w:r>
        <w:rPr>
          <w:lang w:eastAsia="ko-KR"/>
        </w:rPr>
        <w:t>-&gt;link = NULL;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Memory = (unsigned char**</w:t>
      </w:r>
      <w:proofErr w:type="gramStart"/>
      <w:r>
        <w:rPr>
          <w:lang w:eastAsia="ko-KR"/>
        </w:rPr>
        <w:t>)calloc</w:t>
      </w:r>
      <w:proofErr w:type="gramEnd"/>
      <w:r>
        <w:rPr>
          <w:lang w:eastAsia="ko-KR"/>
        </w:rPr>
        <w:t>(sizeof(unsigned char*),65536);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65536;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(unsigned char*</w:t>
      </w:r>
      <w:proofErr w:type="gramStart"/>
      <w:r>
        <w:rPr>
          <w:lang w:eastAsia="ko-KR"/>
        </w:rPr>
        <w:t>)calloc</w:t>
      </w:r>
      <w:proofErr w:type="gramEnd"/>
      <w:r>
        <w:rPr>
          <w:lang w:eastAsia="ko-KR"/>
        </w:rPr>
        <w:t>(sizeof(unsigned char),16);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 xml:space="preserve"> // memory and the strings memory allocation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OpcodeInput(</w:t>
      </w:r>
      <w:proofErr w:type="gramEnd"/>
      <w:r>
        <w:rPr>
          <w:lang w:eastAsia="ko-KR"/>
        </w:rPr>
        <w:t>ht);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 xml:space="preserve">// function execution for the opcode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</w:t>
      </w:r>
      <w:proofErr w:type="gramEnd"/>
      <w:r>
        <w:rPr>
          <w:lang w:eastAsia="ko-KR"/>
        </w:rPr>
        <w:t xml:space="preserve"> (1)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"sicsim&gt;");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command</w:t>
      </w:r>
      <w:proofErr w:type="gramEnd"/>
      <w:r>
        <w:rPr>
          <w:lang w:eastAsia="ko-KR"/>
        </w:rPr>
        <w:t xml:space="preserve"> = (char*)malloc(sizeof(char) * 90);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input</w:t>
      </w:r>
      <w:proofErr w:type="gramEnd"/>
      <w:r>
        <w:rPr>
          <w:lang w:eastAsia="ko-KR"/>
        </w:rPr>
        <w:t xml:space="preserve"> = (char*)malloc(sizeof(char) * 90);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fgets(</w:t>
      </w:r>
      <w:proofErr w:type="gramEnd"/>
      <w:r>
        <w:rPr>
          <w:lang w:eastAsia="ko-KR"/>
        </w:rPr>
        <w:t>input, 90, stdin);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</w:t>
      </w:r>
      <w:proofErr w:type="gramEnd"/>
      <w:r>
        <w:rPr>
          <w:lang w:eastAsia="ko-KR"/>
        </w:rPr>
        <w:t xml:space="preserve"> = strlen(input);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len - 1] = '\0';                             // because \n is put after fgets, change it into NULL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len;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(input[i] != ' '&amp;&amp;input[i] != '\t')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(i == len)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"Input Error\n");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if there is string that only have blank, print error message.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strcpy(</w:t>
      </w:r>
      <w:proofErr w:type="gramEnd"/>
      <w:r>
        <w:rPr>
          <w:lang w:eastAsia="ko-KR"/>
        </w:rPr>
        <w:t>command, trim(input));    //terminate existing blanks in the left side and the right side.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len</w:t>
      </w:r>
      <w:proofErr w:type="gramEnd"/>
      <w:r>
        <w:rPr>
          <w:lang w:eastAsia="ko-KR"/>
        </w:rPr>
        <w:t xml:space="preserve"> = strlen(command);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(len &gt; 90 || len &lt;= 0)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"Input Error!\n");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too long or no input, print error message.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(!strcmp(command, "quit") || !strcmp(command, "q"))   // if quit, free all dynamic things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65536;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Memory[i]);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Memory);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hs);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</w:t>
      </w:r>
      <w:proofErr w:type="gramEnd"/>
      <w:r>
        <w:rPr>
          <w:lang w:eastAsia="ko-KR"/>
        </w:rPr>
        <w:t>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(!strcmp(command, "dir") || !strcmp(command, "d"))  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dir(</w:t>
      </w:r>
      <w:proofErr w:type="gramEnd"/>
      <w:r>
        <w:rPr>
          <w:lang w:eastAsia="ko-KR"/>
        </w:rPr>
        <w:t>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(!strcmp(command, "help") || !strcmp(command, "h"))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help(</w:t>
      </w:r>
      <w:proofErr w:type="gramEnd"/>
      <w:r>
        <w:rPr>
          <w:lang w:eastAsia="ko-KR"/>
        </w:rPr>
        <w:t>);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(!strcmp(command, "history") || !strcmp(command, "hi"))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(hs-&gt;link == NULL)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   // If history node is empty, just put the command in the node. Not execute printing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cnt</w:t>
      </w:r>
      <w:proofErr w:type="gramEnd"/>
      <w:r>
        <w:rPr>
          <w:lang w:eastAsia="ko-KR"/>
        </w:rPr>
        <w:t xml:space="preserve">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PrintHistory(</w:t>
      </w:r>
      <w:proofErr w:type="gramEnd"/>
      <w:r>
        <w:rPr>
          <w:lang w:eastAsia="ko-KR"/>
        </w:rPr>
        <w:t>hs, cnt);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 // if there exists node in the history node, print all commands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(!strcmp(command, "dump") || !strcmp(command, "du"))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(dstart &gt; 1048575)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dstart</w:t>
      </w:r>
      <w:proofErr w:type="gramEnd"/>
      <w:r>
        <w:rPr>
          <w:lang w:eastAsia="ko-KR"/>
        </w:rPr>
        <w:t xml:space="preserve">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dstart</w:t>
      </w:r>
      <w:proofErr w:type="gramEnd"/>
      <w:r>
        <w:rPr>
          <w:lang w:eastAsia="ko-KR"/>
        </w:rPr>
        <w:t xml:space="preserve"> = Dump(Memory, command, dstart, -1);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((command[0] == 'd' &amp;&amp; command[1] == 'u' &amp;&amp; (command[2] == ' ' || command[2] == '\t')) || (command[0] == 'd' &amp;&amp; command[1] == 'u' &amp;&amp; command[2] == 'm' &amp;&amp; command[3] == 'p' &amp;&amp; (command[4] == ' '||command[4]=='\t')))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flag</w:t>
      </w:r>
      <w:proofErr w:type="gramEnd"/>
      <w:r>
        <w:rPr>
          <w:lang w:eastAsia="ko-KR"/>
        </w:rPr>
        <w:t xml:space="preserve"> = FindValidDumpInput(command);   // by flag, determine error or the case.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(flag == -1)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 xml:space="preserve">"This is not valid Input\n");    // if flag==-1 means something wrong in input. </w:t>
      </w:r>
      <w:proofErr w:type="gramStart"/>
      <w:r>
        <w:rPr>
          <w:lang w:eastAsia="ko-KR"/>
        </w:rPr>
        <w:t>print</w:t>
      </w:r>
      <w:proofErr w:type="gramEnd"/>
      <w:r>
        <w:rPr>
          <w:lang w:eastAsia="ko-KR"/>
        </w:rPr>
        <w:t xml:space="preserve"> error message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(flag == 2)</w:t>
      </w:r>
      <w:r>
        <w:rPr>
          <w:lang w:eastAsia="ko-KR"/>
        </w:rPr>
        <w:tab/>
      </w:r>
      <w:r>
        <w:rPr>
          <w:lang w:eastAsia="ko-KR"/>
        </w:rPr>
        <w:tab/>
        <w:t>//flag 2 means the case dump %x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command, "%s %[^\n]", junk, stp);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stp, "%x", &amp;spoint);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dstart</w:t>
      </w:r>
      <w:proofErr w:type="gramEnd"/>
      <w:r>
        <w:rPr>
          <w:lang w:eastAsia="ko-KR"/>
        </w:rPr>
        <w:t xml:space="preserve"> = Dump(Memory, command, spoint, -1);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(dstart &gt; 1048575)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dstart</w:t>
      </w:r>
      <w:proofErr w:type="gramEnd"/>
      <w:r>
        <w:rPr>
          <w:lang w:eastAsia="ko-KR"/>
        </w:rPr>
        <w:t xml:space="preserve">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(flag == 3)   // flag 3 means the case dump %x,%x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command, "%s %[^,] %*c %[^\n]", junk, stp, edp);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stp, "%x", &amp;spoint);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edp, "%x", &amp;epoint);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(spoint &gt; epoint)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"Not available range!\n");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dstart</w:t>
      </w:r>
      <w:proofErr w:type="gramEnd"/>
      <w:r>
        <w:rPr>
          <w:lang w:eastAsia="ko-KR"/>
        </w:rPr>
        <w:t>= Dump(Memory, command, spoint, epoint);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(dstart &gt; 1048575)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dstart</w:t>
      </w:r>
      <w:proofErr w:type="gramEnd"/>
      <w:r>
        <w:rPr>
          <w:lang w:eastAsia="ko-KR"/>
        </w:rPr>
        <w:t xml:space="preserve">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"Input Error!!\n");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((command[0] == 'e' &amp;&amp; (command[1] == ' ' || command[1] == '\t')) || (command[0] == 'e' &amp;&amp; command[1] == 'd' &amp;&amp; command[2] == 'i' &amp;&amp; command[3] == 't' &amp;&amp; (command[4] == ' ' || command[4] == '\t')))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flag</w:t>
      </w:r>
      <w:proofErr w:type="gramEnd"/>
      <w:r>
        <w:rPr>
          <w:lang w:eastAsia="ko-KR"/>
        </w:rPr>
        <w:t xml:space="preserve"> = FindValidDumpInput(command);  // find the valid form for edit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(flag == 3)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command, "%s %[^,] %*c %[^\n]", junk, stp, edp);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stp, "%x", &amp;addr);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edp, "%x", &amp;value);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EditMemory(</w:t>
      </w:r>
      <w:proofErr w:type="gramEnd"/>
      <w:r>
        <w:rPr>
          <w:lang w:eastAsia="ko-KR"/>
        </w:rPr>
        <w:t>Memory, addr, 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"Input Error!!\n");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((command[0] == 'f' &amp;&amp; command[1] == ' ') || (command[0] == 'f' &amp;&amp; command[1] == 'i' &amp;&amp; command[2] == 'l' &amp;&amp; command[3] == 'l' &amp;&amp; (command[4] == ' '||command[4]=='\t')))//if "f" or "fill" mnemonic , 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flag</w:t>
      </w:r>
      <w:proofErr w:type="gramEnd"/>
      <w:r>
        <w:rPr>
          <w:lang w:eastAsia="ko-KR"/>
        </w:rPr>
        <w:t xml:space="preserve"> = FindValidDumpInput(command);   // find the valid form for fill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(flag == 4)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command, "%s %[^,] %*c %[^,] %*c %[^\n]", junk, stp, edp,valp);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stp, "%x", &amp;startA);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edp, "%x", &amp;endA);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sscanf(</w:t>
      </w:r>
      <w:proofErr w:type="gramEnd"/>
      <w:r>
        <w:rPr>
          <w:lang w:eastAsia="ko-KR"/>
        </w:rPr>
        <w:t>valp, "%x", &amp;value);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"value : %x\n", 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fill(</w:t>
      </w:r>
      <w:proofErr w:type="gramEnd"/>
      <w:r>
        <w:rPr>
          <w:lang w:eastAsia="ko-KR"/>
        </w:rPr>
        <w:t>Memory, startA, endA, value);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"This is not valid fill input form!!\n");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(strcmp("reset", command) == 0)   //make all memory to 0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(i = 0; i &lt; 65536; i++)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(j = 0; j &lt; 16; j++)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</w:t>
      </w:r>
      <w:proofErr w:type="gramStart"/>
      <w:r>
        <w:rPr>
          <w:lang w:eastAsia="ko-KR"/>
        </w:rPr>
        <w:t>][</w:t>
      </w:r>
      <w:proofErr w:type="gramEnd"/>
      <w:r>
        <w:rPr>
          <w:lang w:eastAsia="ko-KR"/>
        </w:rPr>
        <w:t>j] = 0;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(command[0] == 'o' &amp;&amp; command[1] == 'p' &amp;&amp; command[2] == 'c' &amp;&amp; command[3] == 'o' &amp;&amp; command[4]=='d' &amp;&amp; command[5]=='e'&amp;&amp;(command[6]==' '||command[6]=='\t'))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opflag</w:t>
      </w:r>
      <w:proofErr w:type="gramEnd"/>
      <w:r>
        <w:rPr>
          <w:lang w:eastAsia="ko-KR"/>
        </w:rPr>
        <w:t xml:space="preserve"> = FindOpPrint(command,ht);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(opflag == 0) 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"There is no such mnemonic in the opcodelist!\n");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opcode if there is same name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 xml:space="preserve"> if (!strcmp(command, "opcodelist"))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Opcodelist_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ht);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MakeHistory(</w:t>
      </w:r>
      <w:proofErr w:type="gramEnd"/>
      <w:r>
        <w:rPr>
          <w:lang w:eastAsia="ko-KR"/>
        </w:rPr>
        <w:t>&amp;hs, 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print opcodelist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</w:t>
      </w:r>
      <w:proofErr w:type="gramEnd"/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printf(</w:t>
      </w:r>
      <w:proofErr w:type="gramEnd"/>
      <w:r>
        <w:rPr>
          <w:lang w:eastAsia="ko-KR"/>
        </w:rPr>
        <w:t>"There is no such command!\n");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input);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free(</w:t>
      </w:r>
      <w:proofErr w:type="gramEnd"/>
      <w:r>
        <w:rPr>
          <w:lang w:eastAsia="ko-KR"/>
        </w:rPr>
        <w:t>command);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 if Wrong command, print error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  <w:t>}</w:t>
      </w:r>
    </w:p>
    <w:p w:rsidR="00C406F0" w:rsidRDefault="00C406F0" w:rsidP="00C406F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return</w:t>
      </w:r>
      <w:proofErr w:type="gramEnd"/>
      <w:r>
        <w:rPr>
          <w:lang w:eastAsia="ko-KR"/>
        </w:rPr>
        <w:t xml:space="preserve"> 0;</w:t>
      </w:r>
    </w:p>
    <w:p w:rsidR="00C406F0" w:rsidRPr="00B4235D" w:rsidRDefault="00C406F0" w:rsidP="00C406F0">
      <w:pPr>
        <w:rPr>
          <w:lang w:eastAsia="ko-KR"/>
        </w:rPr>
      </w:pPr>
      <w:r>
        <w:rPr>
          <w:lang w:eastAsia="ko-KR"/>
        </w:rPr>
        <w:t>}</w:t>
      </w:r>
    </w:p>
    <w:sectPr w:rsidR="00C406F0" w:rsidRPr="00B4235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74" w:rsidRDefault="00616274">
      <w:r>
        <w:separator/>
      </w:r>
    </w:p>
  </w:endnote>
  <w:endnote w:type="continuationSeparator" w:id="0">
    <w:p w:rsidR="00616274" w:rsidRDefault="0061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3F" w:rsidRDefault="00BD1B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D1B3F" w:rsidRDefault="00BD1B3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3F" w:rsidRDefault="00BD1B3F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15A92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D1B3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D1B3F" w:rsidRDefault="00BD1B3F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D1B3F" w:rsidRPr="00CE7811" w:rsidRDefault="00BD1B3F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D1B3F" w:rsidRDefault="00BD1B3F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74" w:rsidRDefault="00616274">
      <w:r>
        <w:separator/>
      </w:r>
    </w:p>
  </w:footnote>
  <w:footnote w:type="continuationSeparator" w:id="0">
    <w:p w:rsidR="00616274" w:rsidRDefault="00616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3F" w:rsidRDefault="00BD1B3F">
    <w:pPr>
      <w:pStyle w:val="a7"/>
      <w:jc w:val="right"/>
      <w:rPr>
        <w:lang w:eastAsia="ko-KR"/>
      </w:rPr>
    </w:pPr>
  </w:p>
  <w:p w:rsidR="00BD1B3F" w:rsidRDefault="00BD1B3F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D3A51C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D1B3F" w:rsidRDefault="00BD1B3F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3F" w:rsidRDefault="00BD1B3F">
    <w:pPr>
      <w:pStyle w:val="a7"/>
      <w:rPr>
        <w:lang w:eastAsia="ko-KR"/>
      </w:rPr>
    </w:pPr>
  </w:p>
  <w:p w:rsidR="00BD1B3F" w:rsidRDefault="00BD1B3F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15A92"/>
    <w:rsid w:val="00145552"/>
    <w:rsid w:val="00150ABF"/>
    <w:rsid w:val="001601D8"/>
    <w:rsid w:val="00163672"/>
    <w:rsid w:val="00175E09"/>
    <w:rsid w:val="00182114"/>
    <w:rsid w:val="001A0B97"/>
    <w:rsid w:val="001B3FD9"/>
    <w:rsid w:val="001B413C"/>
    <w:rsid w:val="001B7233"/>
    <w:rsid w:val="001C5DD7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0917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55FC5"/>
    <w:rsid w:val="0056352C"/>
    <w:rsid w:val="00564BC4"/>
    <w:rsid w:val="00581A76"/>
    <w:rsid w:val="00586326"/>
    <w:rsid w:val="00593B35"/>
    <w:rsid w:val="005A1AEE"/>
    <w:rsid w:val="005B02F5"/>
    <w:rsid w:val="006070F7"/>
    <w:rsid w:val="00616274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2326"/>
    <w:rsid w:val="00797E2D"/>
    <w:rsid w:val="007A3318"/>
    <w:rsid w:val="007F0CA7"/>
    <w:rsid w:val="007F59D0"/>
    <w:rsid w:val="00805A41"/>
    <w:rsid w:val="00824BD2"/>
    <w:rsid w:val="008D0892"/>
    <w:rsid w:val="008E4D04"/>
    <w:rsid w:val="0091386F"/>
    <w:rsid w:val="00926EDC"/>
    <w:rsid w:val="00942D6F"/>
    <w:rsid w:val="00965691"/>
    <w:rsid w:val="009822C9"/>
    <w:rsid w:val="009A3488"/>
    <w:rsid w:val="009C134E"/>
    <w:rsid w:val="009C70C8"/>
    <w:rsid w:val="00A362D7"/>
    <w:rsid w:val="00A42235"/>
    <w:rsid w:val="00A42703"/>
    <w:rsid w:val="00A54E24"/>
    <w:rsid w:val="00AC026B"/>
    <w:rsid w:val="00AC4D79"/>
    <w:rsid w:val="00AF24CC"/>
    <w:rsid w:val="00B028C1"/>
    <w:rsid w:val="00B07886"/>
    <w:rsid w:val="00B10B18"/>
    <w:rsid w:val="00B404A5"/>
    <w:rsid w:val="00B4235D"/>
    <w:rsid w:val="00B75C71"/>
    <w:rsid w:val="00B86235"/>
    <w:rsid w:val="00BB1898"/>
    <w:rsid w:val="00BB3710"/>
    <w:rsid w:val="00BB4E04"/>
    <w:rsid w:val="00BD1B3F"/>
    <w:rsid w:val="00C406F0"/>
    <w:rsid w:val="00C429A4"/>
    <w:rsid w:val="00C47BEE"/>
    <w:rsid w:val="00C9094E"/>
    <w:rsid w:val="00C92F05"/>
    <w:rsid w:val="00CA0D86"/>
    <w:rsid w:val="00CB6B9C"/>
    <w:rsid w:val="00CC562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55BF0"/>
    <w:rsid w:val="00F7599E"/>
    <w:rsid w:val="00F821A5"/>
    <w:rsid w:val="00F95E11"/>
    <w:rsid w:val="00F97B67"/>
    <w:rsid w:val="00FE076E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바탕글1"/>
    <w:basedOn w:val="a0"/>
    <w:rsid w:val="00A54E24"/>
    <w:pPr>
      <w:widowControl/>
      <w:snapToGrid w:val="0"/>
      <w:spacing w:line="355" w:lineRule="auto"/>
      <w:jc w:val="both"/>
    </w:pPr>
    <w:rPr>
      <w:rFonts w:ascii="바탕" w:hAnsi="바탕" w:cs="굴림"/>
      <w:color w:val="00000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11">
    <w:name w:val="바탕글1"/>
    <w:basedOn w:val="a0"/>
    <w:rsid w:val="00A54E24"/>
    <w:pPr>
      <w:widowControl/>
      <w:snapToGrid w:val="0"/>
      <w:spacing w:line="355" w:lineRule="auto"/>
      <w:jc w:val="both"/>
    </w:pPr>
    <w:rPr>
      <w:rFonts w:ascii="바탕" w:hAnsi="바탕" w:cs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2887-9E32-406C-AF48-8234F036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82</TotalTime>
  <Pages>25</Pages>
  <Words>4618</Words>
  <Characters>26327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USER</cp:lastModifiedBy>
  <cp:revision>5</cp:revision>
  <cp:lastPrinted>2006-03-03T07:52:00Z</cp:lastPrinted>
  <dcterms:created xsi:type="dcterms:W3CDTF">2018-03-26T02:43:00Z</dcterms:created>
  <dcterms:modified xsi:type="dcterms:W3CDTF">2018-03-26T08:04:00Z</dcterms:modified>
</cp:coreProperties>
</file>